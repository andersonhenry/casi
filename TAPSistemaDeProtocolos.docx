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C4" w:rsidRPr="009C1DB6" w:rsidRDefault="00A54DE9" w:rsidP="00C16640">
      <w:pPr>
        <w:pStyle w:val="SemEspaamento"/>
        <w:ind w:left="-200"/>
        <w:rPr>
          <w:rFonts w:ascii="Cambria" w:hAnsi="Cambria"/>
          <w:sz w:val="72"/>
          <w:szCs w:val="72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386BE5A8" wp14:editId="1E563939">
            <wp:extent cx="1448817" cy="705091"/>
            <wp:effectExtent l="0" t="0" r="0" b="0"/>
            <wp:docPr id="4" name="Picture 2" descr="http://www.vestibularfacisa.com.br/img/logo-fac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www.vestibularfacisa.com.br/img/logo-faci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817" cy="7050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316698">
        <w:rPr>
          <w:b/>
          <w:noProof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1270</wp:posOffset>
                </wp:positionV>
                <wp:extent cx="7886065" cy="750570"/>
                <wp:effectExtent l="21590" t="21590" r="36195" b="4699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065" cy="750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3AD6086E" id="Rectangle 13" o:spid="_x0000_s1026" style="position:absolute;margin-left:-14.15pt;margin-top:.1pt;width:620.95pt;height:59.1pt;z-index:25165824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" o:allowincell="f" fillcolor="#4f81bd [3204]" strokecolor="#f2f2f2 [3041]" strokeweight="3pt">
                <v:shadow on="t" color="#243f60 [1604]" opacity=".5" offset="1pt"/>
                <w10:wrap anchorx="page" anchory="page"/>
              </v:rect>
            </w:pict>
          </mc:Fallback>
        </mc:AlternateContent>
      </w:r>
    </w:p>
    <w:p w:rsidR="00E939C4" w:rsidRDefault="00E939C4" w:rsidP="00E939C4">
      <w:pPr>
        <w:pStyle w:val="SemEspaamento"/>
        <w:ind w:left="567"/>
        <w:rPr>
          <w:b/>
          <w:sz w:val="28"/>
          <w:szCs w:val="72"/>
        </w:rPr>
      </w:pPr>
    </w:p>
    <w:p w:rsidR="008A528D" w:rsidRPr="008A528D" w:rsidRDefault="008A528D" w:rsidP="008A528D">
      <w:pPr>
        <w:pStyle w:val="SemEspaamento"/>
        <w:ind w:left="567"/>
        <w:rPr>
          <w:b/>
          <w:sz w:val="40"/>
          <w:szCs w:val="34"/>
        </w:rPr>
      </w:pPr>
      <w:r w:rsidRPr="008A528D">
        <w:rPr>
          <w:b/>
          <w:sz w:val="40"/>
          <w:szCs w:val="34"/>
        </w:rPr>
        <w:t>Projeto de Exemplo</w:t>
      </w:r>
    </w:p>
    <w:p w:rsidR="00E939C4" w:rsidRPr="003E0C3F" w:rsidRDefault="00A061BA" w:rsidP="00E939C4">
      <w:pPr>
        <w:pStyle w:val="SemEspaamento"/>
        <w:ind w:left="567"/>
        <w:rPr>
          <w:b/>
          <w:sz w:val="34"/>
          <w:szCs w:val="34"/>
        </w:rPr>
      </w:pPr>
      <w:r>
        <w:rPr>
          <w:b/>
          <w:sz w:val="34"/>
          <w:szCs w:val="34"/>
        </w:rPr>
        <w:t>Termo de Abertura do Projeto</w:t>
      </w:r>
    </w:p>
    <w:p w:rsidR="00E939C4" w:rsidRDefault="00316698" w:rsidP="00E939C4">
      <w:pPr>
        <w:pStyle w:val="SemEspaamento"/>
        <w:ind w:left="567"/>
        <w:rPr>
          <w:rStyle w:val="Estilo3"/>
          <w:sz w:val="24"/>
          <w:szCs w:val="32"/>
        </w:rPr>
      </w:pPr>
      <w:r>
        <w:rPr>
          <w:rStyle w:val="Estilo3"/>
          <w:sz w:val="24"/>
          <w:szCs w:val="32"/>
        </w:rPr>
        <w:t>Curso de Sistemas de Informação</w:t>
      </w:r>
    </w:p>
    <w:p w:rsidR="00A061BA" w:rsidRDefault="00A061BA" w:rsidP="00A061BA">
      <w:pPr>
        <w:pStyle w:val="SemEspaamento"/>
        <w:ind w:left="567"/>
        <w:rPr>
          <w:rStyle w:val="Estilo3"/>
          <w:sz w:val="24"/>
          <w:szCs w:val="32"/>
        </w:rPr>
      </w:pPr>
      <w:r>
        <w:rPr>
          <w:rStyle w:val="Estilo3"/>
          <w:sz w:val="24"/>
          <w:szCs w:val="32"/>
        </w:rPr>
        <w:t>Disciplina:</w:t>
      </w:r>
      <w:r w:rsidRPr="00A54DE9">
        <w:rPr>
          <w:rStyle w:val="Estilo3"/>
          <w:b w:val="0"/>
          <w:sz w:val="24"/>
          <w:szCs w:val="32"/>
        </w:rPr>
        <w:t xml:space="preserve"> </w:t>
      </w:r>
      <w:r w:rsidR="00316698">
        <w:rPr>
          <w:rStyle w:val="Estilo3"/>
          <w:b w:val="0"/>
          <w:sz w:val="24"/>
          <w:szCs w:val="32"/>
        </w:rPr>
        <w:t>Controle e Avaliação de Sistemas de Informação (CASI)</w:t>
      </w:r>
    </w:p>
    <w:p w:rsidR="00A54DE9" w:rsidRDefault="00A54DE9" w:rsidP="00E939C4">
      <w:pPr>
        <w:pStyle w:val="SemEspaamento"/>
        <w:ind w:left="567"/>
        <w:rPr>
          <w:rStyle w:val="Estilo3"/>
          <w:sz w:val="24"/>
          <w:szCs w:val="32"/>
        </w:rPr>
      </w:pPr>
      <w:r>
        <w:rPr>
          <w:rStyle w:val="Estilo3"/>
          <w:sz w:val="24"/>
          <w:szCs w:val="32"/>
        </w:rPr>
        <w:t>Professor:</w:t>
      </w:r>
      <w:r w:rsidRPr="00A54DE9">
        <w:rPr>
          <w:rStyle w:val="Estilo3"/>
          <w:b w:val="0"/>
          <w:sz w:val="24"/>
          <w:szCs w:val="32"/>
        </w:rPr>
        <w:t xml:space="preserve"> Daniel </w:t>
      </w:r>
      <w:proofErr w:type="spellStart"/>
      <w:r w:rsidRPr="00A54DE9">
        <w:rPr>
          <w:rStyle w:val="Estilo3"/>
          <w:b w:val="0"/>
          <w:sz w:val="24"/>
          <w:szCs w:val="32"/>
        </w:rPr>
        <w:t>Abella</w:t>
      </w:r>
      <w:proofErr w:type="spellEnd"/>
    </w:p>
    <w:p w:rsidR="007E4205" w:rsidRDefault="007E4205" w:rsidP="00E939C4">
      <w:pPr>
        <w:pStyle w:val="SemEspaamento"/>
        <w:ind w:left="567"/>
        <w:rPr>
          <w:rStyle w:val="Estilo3"/>
          <w:sz w:val="24"/>
          <w:szCs w:val="32"/>
        </w:rPr>
      </w:pPr>
    </w:p>
    <w:p w:rsidR="008A528D" w:rsidRDefault="008A528D" w:rsidP="008A528D">
      <w:pPr>
        <w:pStyle w:val="SemEspaamento"/>
        <w:rPr>
          <w:rStyle w:val="Estilo3"/>
          <w:sz w:val="24"/>
          <w:szCs w:val="32"/>
        </w:rPr>
      </w:pPr>
    </w:p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2551"/>
        <w:gridCol w:w="2552"/>
        <w:gridCol w:w="1843"/>
      </w:tblGrid>
      <w:tr w:rsidR="008A528D" w:rsidRPr="000F71E0" w:rsidTr="00AE4721">
        <w:trPr>
          <w:trHeight w:val="377"/>
        </w:trPr>
        <w:tc>
          <w:tcPr>
            <w:tcW w:w="9526" w:type="dxa"/>
            <w:gridSpan w:val="4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Dados do Projeto</w:t>
            </w:r>
          </w:p>
        </w:tc>
      </w:tr>
      <w:tr w:rsidR="008A528D" w:rsidRPr="000F71E0" w:rsidTr="008A528D">
        <w:trPr>
          <w:trHeight w:val="283"/>
        </w:trPr>
        <w:tc>
          <w:tcPr>
            <w:tcW w:w="2580" w:type="dxa"/>
            <w:shd w:val="clear" w:color="auto" w:fill="4F81BD" w:themeFill="accent1"/>
            <w:vAlign w:val="center"/>
          </w:tcPr>
          <w:p w:rsidR="008A528D" w:rsidRPr="008A528D" w:rsidRDefault="009974EC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Patrocinador</w:t>
            </w:r>
          </w:p>
        </w:tc>
        <w:tc>
          <w:tcPr>
            <w:tcW w:w="2551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Autor</w:t>
            </w:r>
          </w:p>
        </w:tc>
        <w:tc>
          <w:tcPr>
            <w:tcW w:w="2552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Aprovador</w:t>
            </w: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8A528D" w:rsidRPr="008A528D" w:rsidRDefault="008A528D" w:rsidP="008A528D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Versão</w:t>
            </w:r>
          </w:p>
        </w:tc>
      </w:tr>
      <w:tr w:rsidR="008A528D" w:rsidRPr="00C52528" w:rsidTr="008A528D">
        <w:trPr>
          <w:trHeight w:val="340"/>
        </w:trPr>
        <w:tc>
          <w:tcPr>
            <w:tcW w:w="2580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Empresa X</w:t>
            </w:r>
          </w:p>
        </w:tc>
        <w:tc>
          <w:tcPr>
            <w:tcW w:w="2551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Autor X</w:t>
            </w:r>
          </w:p>
        </w:tc>
        <w:tc>
          <w:tcPr>
            <w:tcW w:w="2552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Aprovador X</w:t>
            </w:r>
          </w:p>
        </w:tc>
        <w:tc>
          <w:tcPr>
            <w:tcW w:w="1843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</w:tbl>
    <w:p w:rsidR="008A528D" w:rsidRDefault="008A528D" w:rsidP="008A528D"/>
    <w:p w:rsidR="00550FF7" w:rsidRDefault="00550FF7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Descrição do Projeto</w:t>
      </w:r>
    </w:p>
    <w:p w:rsidR="00550FF7" w:rsidRDefault="00550FF7" w:rsidP="00550FF7">
      <w:pPr>
        <w:pStyle w:val="Ttulo1"/>
        <w:numPr>
          <w:ilvl w:val="0"/>
          <w:numId w:val="0"/>
        </w:numPr>
        <w:ind w:left="-76"/>
        <w:rPr>
          <w:rFonts w:ascii="Arial Narrow" w:hAnsi="Arial Narrow"/>
          <w:b w:val="0"/>
          <w:color w:val="C0504D" w:themeColor="accent2"/>
          <w:sz w:val="18"/>
          <w:szCs w:val="18"/>
          <w:lang w:val="pt-BR"/>
        </w:rPr>
      </w:pPr>
    </w:p>
    <w:p w:rsidR="007153BD" w:rsidRDefault="007153BD" w:rsidP="007153BD">
      <w:pPr>
        <w:rPr>
          <w:lang w:val="pt-BR"/>
        </w:rPr>
      </w:pPr>
      <w:r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>O aluno vai até o setor de protocolo</w:t>
      </w:r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>, faz um novo protocolo</w:t>
      </w:r>
      <w:r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 </w:t>
      </w:r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utilizando </w:t>
      </w:r>
      <w:proofErr w:type="gramStart"/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>uma</w:t>
      </w:r>
      <w:proofErr w:type="gramEnd"/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 </w:t>
      </w:r>
      <w:proofErr w:type="gramStart"/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>relação</w:t>
      </w:r>
      <w:proofErr w:type="gramEnd"/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 de opções</w:t>
      </w:r>
      <w:r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 </w:t>
      </w:r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 impresso pelo sistema de protocolo</w:t>
      </w:r>
      <w:r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 eletrônico. O </w:t>
      </w:r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>sistema encaminhará para a parte interessada que</w:t>
      </w:r>
      <w:proofErr w:type="gramStart"/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  </w:t>
      </w:r>
      <w:proofErr w:type="gramEnd"/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>confirma o recebimento do aluno, depois devolve o documento com o resultado do protocolo</w:t>
      </w:r>
      <w:r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>. Neste momento o aluno tem</w:t>
      </w:r>
      <w:r w:rsidR="001D6FF6"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 xml:space="preserve"> acesso ao registro do protocolo no sistema de protocolos</w:t>
      </w:r>
      <w:r w:rsidRPr="001D6FF6">
        <w:rPr>
          <w:rFonts w:asciiTheme="majorHAnsi" w:hAnsiTheme="majorHAnsi" w:cs="Arial"/>
          <w:bCs/>
          <w:color w:val="FF0000"/>
          <w:sz w:val="26"/>
          <w:szCs w:val="26"/>
          <w:lang w:val="pt-BR"/>
        </w:rPr>
        <w:t>.</w:t>
      </w:r>
    </w:p>
    <w:p w:rsidR="007153BD" w:rsidRPr="007153BD" w:rsidRDefault="007153BD" w:rsidP="007153BD">
      <w:pPr>
        <w:rPr>
          <w:lang w:val="pt-BR"/>
        </w:rPr>
      </w:pPr>
    </w:p>
    <w:p w:rsidR="008A528D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Justificativa</w:t>
      </w:r>
    </w:p>
    <w:p w:rsidR="00597159" w:rsidRPr="00597159" w:rsidRDefault="00597159" w:rsidP="007153BD">
      <w:pPr>
        <w:pStyle w:val="Ttulo1"/>
        <w:numPr>
          <w:ilvl w:val="0"/>
          <w:numId w:val="0"/>
        </w:numPr>
        <w:ind w:left="-76"/>
        <w:rPr>
          <w:rFonts w:asciiTheme="majorHAnsi" w:hAnsiTheme="majorHAnsi"/>
          <w:color w:val="FF0000"/>
          <w:sz w:val="26"/>
          <w:szCs w:val="26"/>
          <w:lang w:val="pt-BR"/>
        </w:rPr>
      </w:pPr>
      <w:r w:rsidRPr="00597159">
        <w:rPr>
          <w:rFonts w:asciiTheme="majorHAnsi" w:hAnsiTheme="majorHAnsi"/>
          <w:b w:val="0"/>
          <w:color w:val="FF0000"/>
          <w:sz w:val="26"/>
          <w:szCs w:val="26"/>
          <w:lang w:val="pt-BR"/>
        </w:rPr>
        <w:t>O protocolo é manual</w:t>
      </w:r>
      <w:r w:rsidR="007153BD">
        <w:rPr>
          <w:rFonts w:asciiTheme="majorHAnsi" w:hAnsiTheme="majorHAnsi"/>
          <w:b w:val="0"/>
          <w:color w:val="FF0000"/>
          <w:sz w:val="26"/>
          <w:szCs w:val="26"/>
          <w:lang w:val="pt-BR"/>
        </w:rPr>
        <w:t xml:space="preserve"> e a</w:t>
      </w:r>
      <w:r w:rsidRPr="00597159">
        <w:rPr>
          <w:rFonts w:asciiTheme="majorHAnsi" w:hAnsiTheme="majorHAnsi"/>
          <w:color w:val="FF0000"/>
          <w:sz w:val="26"/>
          <w:szCs w:val="26"/>
          <w:lang w:val="pt-BR"/>
        </w:rPr>
        <w:t xml:space="preserve"> resolução dos problemas é demorada.</w:t>
      </w:r>
    </w:p>
    <w:p w:rsidR="009974EC" w:rsidRP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Papeis e Responsabilidades</w:t>
      </w:r>
    </w:p>
    <w:p w:rsidR="00550FF7" w:rsidRDefault="00550FF7" w:rsidP="009974EC">
      <w:pPr>
        <w:rPr>
          <w:lang w:val="pt-BR"/>
        </w:rPr>
      </w:pPr>
    </w:p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2551"/>
        <w:gridCol w:w="4395"/>
      </w:tblGrid>
      <w:tr w:rsidR="009974EC" w:rsidRPr="000F71E0" w:rsidTr="009974EC">
        <w:trPr>
          <w:trHeight w:val="283"/>
        </w:trPr>
        <w:tc>
          <w:tcPr>
            <w:tcW w:w="2580" w:type="dxa"/>
            <w:shd w:val="clear" w:color="auto" w:fill="4F81BD" w:themeFill="accent1"/>
            <w:vAlign w:val="center"/>
          </w:tcPr>
          <w:p w:rsidR="009974EC" w:rsidRPr="008A528D" w:rsidRDefault="009974EC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Nome</w:t>
            </w:r>
          </w:p>
        </w:tc>
        <w:tc>
          <w:tcPr>
            <w:tcW w:w="2551" w:type="dxa"/>
            <w:shd w:val="clear" w:color="auto" w:fill="4F81BD" w:themeFill="accent1"/>
            <w:vAlign w:val="center"/>
          </w:tcPr>
          <w:p w:rsidR="009974EC" w:rsidRPr="008A528D" w:rsidRDefault="009974EC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Papel</w:t>
            </w:r>
          </w:p>
        </w:tc>
        <w:tc>
          <w:tcPr>
            <w:tcW w:w="4395" w:type="dxa"/>
            <w:shd w:val="clear" w:color="auto" w:fill="4F81BD" w:themeFill="accent1"/>
            <w:vAlign w:val="center"/>
          </w:tcPr>
          <w:p w:rsidR="009974EC" w:rsidRPr="008A528D" w:rsidRDefault="009974EC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Responsabilidade</w:t>
            </w:r>
            <w:r w:rsidR="00550FF7">
              <w:rPr>
                <w:rFonts w:asciiTheme="majorHAnsi" w:hAnsiTheme="majorHAnsi"/>
                <w:b/>
                <w:color w:val="FFFFFF" w:themeColor="background1"/>
              </w:rPr>
              <w:t>s</w:t>
            </w:r>
          </w:p>
        </w:tc>
      </w:tr>
      <w:tr w:rsidR="009974EC" w:rsidRPr="00C52528" w:rsidTr="009974EC">
        <w:trPr>
          <w:trHeight w:val="340"/>
        </w:trPr>
        <w:tc>
          <w:tcPr>
            <w:tcW w:w="2580" w:type="dxa"/>
            <w:vAlign w:val="center"/>
          </w:tcPr>
          <w:p w:rsidR="009974EC" w:rsidRPr="008A528D" w:rsidRDefault="004946B8" w:rsidP="00550FF7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Anderson Henry</w:t>
            </w:r>
          </w:p>
        </w:tc>
        <w:tc>
          <w:tcPr>
            <w:tcW w:w="2551" w:type="dxa"/>
            <w:vAlign w:val="center"/>
          </w:tcPr>
          <w:p w:rsidR="009974EC" w:rsidRPr="008A528D" w:rsidRDefault="00550FF7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Gerente do Projeto</w:t>
            </w:r>
          </w:p>
        </w:tc>
        <w:tc>
          <w:tcPr>
            <w:tcW w:w="4395" w:type="dxa"/>
            <w:vAlign w:val="center"/>
          </w:tcPr>
          <w:p w:rsidR="009974EC" w:rsidRPr="008A528D" w:rsidRDefault="00550FF7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Responsabilidade</w:t>
            </w:r>
          </w:p>
        </w:tc>
      </w:tr>
    </w:tbl>
    <w:p w:rsidR="009974EC" w:rsidRPr="009974EC" w:rsidRDefault="009974EC" w:rsidP="009974EC">
      <w:pPr>
        <w:rPr>
          <w:lang w:val="pt-BR"/>
        </w:rPr>
      </w:pPr>
    </w:p>
    <w:p w:rsidR="008A528D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Objetivo</w:t>
      </w:r>
      <w:r w:rsidR="00550FF7">
        <w:rPr>
          <w:sz w:val="26"/>
          <w:szCs w:val="26"/>
          <w:lang w:val="pt-BR"/>
        </w:rPr>
        <w:t>s</w:t>
      </w:r>
      <w:r w:rsidR="008A528D" w:rsidRPr="009974EC">
        <w:rPr>
          <w:sz w:val="26"/>
          <w:szCs w:val="26"/>
          <w:lang w:val="pt-BR"/>
        </w:rPr>
        <w:t xml:space="preserve"> do Projeto</w:t>
      </w:r>
    </w:p>
    <w:p w:rsidR="008B2121" w:rsidRPr="008B2121" w:rsidRDefault="008B2121" w:rsidP="008B2121">
      <w:pPr>
        <w:pStyle w:val="Ttulo1"/>
        <w:numPr>
          <w:ilvl w:val="0"/>
          <w:numId w:val="0"/>
        </w:numPr>
        <w:ind w:left="-76"/>
        <w:rPr>
          <w:rFonts w:asciiTheme="majorHAnsi" w:hAnsiTheme="majorHAnsi"/>
          <w:b w:val="0"/>
          <w:color w:val="FF0000"/>
          <w:sz w:val="26"/>
          <w:szCs w:val="26"/>
          <w:lang w:val="pt-BR"/>
        </w:rPr>
      </w:pPr>
      <w:r w:rsidRPr="008B2121">
        <w:rPr>
          <w:rStyle w:val="fontstyle01"/>
          <w:rFonts w:asciiTheme="majorHAnsi" w:hAnsiTheme="majorHAnsi"/>
          <w:b w:val="0"/>
          <w:color w:val="FF0000"/>
          <w:sz w:val="26"/>
          <w:szCs w:val="26"/>
          <w:lang w:val="pt-BR"/>
        </w:rPr>
        <w:t xml:space="preserve">Desenvolver um sistema para gerencia de protocolos para </w:t>
      </w:r>
      <w:proofErr w:type="spellStart"/>
      <w:proofErr w:type="gramStart"/>
      <w:r w:rsidRPr="008B2121">
        <w:rPr>
          <w:rStyle w:val="fontstyle01"/>
          <w:rFonts w:asciiTheme="majorHAnsi" w:hAnsiTheme="majorHAnsi"/>
          <w:b w:val="0"/>
          <w:color w:val="FF0000"/>
          <w:sz w:val="26"/>
          <w:szCs w:val="26"/>
          <w:lang w:val="pt-BR"/>
        </w:rPr>
        <w:t>UniFacisa</w:t>
      </w:r>
      <w:proofErr w:type="spellEnd"/>
      <w:proofErr w:type="gramEnd"/>
      <w:r w:rsidRPr="008B2121">
        <w:rPr>
          <w:rStyle w:val="fontstyle01"/>
          <w:rFonts w:asciiTheme="majorHAnsi" w:hAnsiTheme="majorHAnsi"/>
          <w:b w:val="0"/>
          <w:color w:val="FF0000"/>
          <w:sz w:val="26"/>
          <w:szCs w:val="26"/>
          <w:lang w:val="pt-BR"/>
        </w:rPr>
        <w:t xml:space="preserve"> até dezembro de 2017.</w:t>
      </w:r>
    </w:p>
    <w:p w:rsidR="008A528D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Produto do Projeto</w:t>
      </w:r>
    </w:p>
    <w:p w:rsidR="00550FF7" w:rsidRPr="008B2121" w:rsidRDefault="008B2121" w:rsidP="00550FF7">
      <w:pPr>
        <w:rPr>
          <w:rFonts w:asciiTheme="majorHAnsi" w:hAnsiTheme="majorHAnsi"/>
          <w:color w:val="FF0000"/>
          <w:sz w:val="26"/>
          <w:szCs w:val="26"/>
          <w:lang w:val="pt-BR"/>
        </w:rPr>
      </w:pPr>
      <w:r w:rsidRPr="008B2121">
        <w:rPr>
          <w:rFonts w:asciiTheme="majorHAnsi" w:hAnsiTheme="majorHAnsi"/>
          <w:color w:val="FF0000"/>
          <w:sz w:val="26"/>
          <w:szCs w:val="26"/>
          <w:lang w:val="pt-BR"/>
        </w:rPr>
        <w:t>Sistema de Protocolos</w:t>
      </w: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>Partes Interessadas</w:t>
      </w:r>
    </w:p>
    <w:p w:rsidR="00A934D0" w:rsidRDefault="008B2121" w:rsidP="00550FF7">
      <w:pPr>
        <w:pStyle w:val="Ttulo1"/>
        <w:numPr>
          <w:ilvl w:val="0"/>
          <w:numId w:val="0"/>
        </w:numPr>
        <w:ind w:left="-76"/>
        <w:rPr>
          <w:rFonts w:asciiTheme="majorHAnsi" w:hAnsiTheme="majorHAnsi"/>
          <w:b w:val="0"/>
          <w:color w:val="FF0000"/>
          <w:sz w:val="26"/>
          <w:szCs w:val="26"/>
          <w:lang w:val="pt-BR"/>
        </w:rPr>
      </w:pPr>
      <w:r w:rsidRPr="008B2121">
        <w:rPr>
          <w:rFonts w:asciiTheme="majorHAnsi" w:hAnsiTheme="majorHAnsi"/>
          <w:b w:val="0"/>
          <w:color w:val="FF0000"/>
          <w:sz w:val="26"/>
          <w:szCs w:val="26"/>
          <w:lang w:val="pt-BR"/>
        </w:rPr>
        <w:t xml:space="preserve">Alunos, </w:t>
      </w:r>
      <w:proofErr w:type="spellStart"/>
      <w:r w:rsidRPr="008B2121">
        <w:rPr>
          <w:rFonts w:asciiTheme="majorHAnsi" w:hAnsiTheme="majorHAnsi"/>
          <w:b w:val="0"/>
          <w:color w:val="FF0000"/>
          <w:sz w:val="26"/>
          <w:szCs w:val="26"/>
          <w:lang w:val="pt-BR"/>
        </w:rPr>
        <w:t>Cordenadores</w:t>
      </w:r>
      <w:proofErr w:type="spellEnd"/>
      <w:r w:rsidRPr="008B2121">
        <w:rPr>
          <w:rFonts w:asciiTheme="majorHAnsi" w:hAnsiTheme="majorHAnsi"/>
          <w:b w:val="0"/>
          <w:color w:val="FF0000"/>
          <w:sz w:val="26"/>
          <w:szCs w:val="26"/>
          <w:lang w:val="pt-BR"/>
        </w:rPr>
        <w:t xml:space="preserve"> dos </w:t>
      </w:r>
      <w:proofErr w:type="gramStart"/>
      <w:r w:rsidRPr="008B2121">
        <w:rPr>
          <w:rFonts w:asciiTheme="majorHAnsi" w:hAnsiTheme="majorHAnsi"/>
          <w:b w:val="0"/>
          <w:color w:val="FF0000"/>
          <w:sz w:val="26"/>
          <w:szCs w:val="26"/>
          <w:lang w:val="pt-BR"/>
        </w:rPr>
        <w:t>Cursos</w:t>
      </w:r>
      <w:proofErr w:type="gramEnd"/>
    </w:p>
    <w:p w:rsidR="00550FF7" w:rsidRPr="008B2121" w:rsidRDefault="008B2121" w:rsidP="00550FF7">
      <w:pPr>
        <w:pStyle w:val="Ttulo1"/>
        <w:numPr>
          <w:ilvl w:val="0"/>
          <w:numId w:val="0"/>
        </w:numPr>
        <w:ind w:left="-76"/>
        <w:rPr>
          <w:rFonts w:asciiTheme="majorHAnsi" w:hAnsiTheme="majorHAnsi"/>
          <w:b w:val="0"/>
          <w:color w:val="FF0000"/>
          <w:sz w:val="26"/>
          <w:szCs w:val="26"/>
          <w:lang w:val="pt-BR"/>
        </w:rPr>
      </w:pPr>
      <w:r w:rsidRPr="008B2121">
        <w:rPr>
          <w:rFonts w:asciiTheme="majorHAnsi" w:hAnsiTheme="majorHAnsi"/>
          <w:b w:val="0"/>
          <w:color w:val="FF0000"/>
          <w:sz w:val="26"/>
          <w:szCs w:val="26"/>
          <w:lang w:val="pt-BR"/>
        </w:rPr>
        <w:t xml:space="preserve"> </w:t>
      </w:r>
    </w:p>
    <w:p w:rsidR="00550FF7" w:rsidRDefault="008A528D" w:rsidP="00550FF7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Estrutura Analítica do Projeto</w:t>
      </w:r>
    </w:p>
    <w:p w:rsidR="00A934D0" w:rsidRDefault="00A934D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A934D0" w:rsidRDefault="00A934D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  <w:r w:rsidRPr="00A934D0">
        <w:rPr>
          <w:rFonts w:ascii="Arial Narrow" w:hAnsi="Arial Narrow"/>
          <w:color w:val="C0504D" w:themeColor="accent2"/>
          <w:sz w:val="18"/>
          <w:szCs w:val="18"/>
          <w:lang w:val="pt-BR"/>
        </w:rPr>
        <w:drawing>
          <wp:inline distT="0" distB="0" distL="0" distR="0" wp14:anchorId="58C4605D" wp14:editId="3BD4BF90">
            <wp:extent cx="5612130" cy="4358640"/>
            <wp:effectExtent l="0" t="0" r="762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0" w:rsidRDefault="00A934D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A934D0" w:rsidRDefault="00A934D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A934D0" w:rsidRDefault="00A934D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A934D0" w:rsidRDefault="00A934D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A934D0" w:rsidRDefault="00A934D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A934D0" w:rsidRDefault="00A934D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A934D0" w:rsidRPr="00550FF7" w:rsidRDefault="00A934D0" w:rsidP="00550FF7">
      <w:pPr>
        <w:rPr>
          <w:lang w:val="pt-BR"/>
        </w:rPr>
      </w:pP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Escopo Preliminar</w:t>
      </w:r>
    </w:p>
    <w:p w:rsidR="00A934D0" w:rsidRDefault="00A934D0" w:rsidP="00A934D0">
      <w:pPr>
        <w:rPr>
          <w:lang w:val="pt-BR"/>
        </w:rPr>
      </w:pPr>
    </w:p>
    <w:p w:rsidR="00A934D0" w:rsidRPr="00A934D0" w:rsidRDefault="00A934D0" w:rsidP="00A934D0">
      <w:pPr>
        <w:widowControl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pt-BR" w:eastAsia="pt-BR"/>
        </w:rPr>
      </w:pPr>
      <w:r w:rsidRPr="00A934D0">
        <w:rPr>
          <w:rFonts w:ascii="Times New Roman" w:hAnsi="Times New Roman"/>
          <w:sz w:val="29"/>
          <w:szCs w:val="29"/>
          <w:lang w:val="pt-BR" w:eastAsia="pt-BR"/>
        </w:rPr>
        <w:t>[</w:t>
      </w:r>
      <w:r>
        <w:rPr>
          <w:rFonts w:ascii="Times New Roman" w:hAnsi="Times New Roman"/>
          <w:sz w:val="29"/>
          <w:szCs w:val="29"/>
          <w:lang w:val="pt-BR" w:eastAsia="pt-BR"/>
        </w:rPr>
        <w:t>Sistema de protocolos</w:t>
      </w:r>
      <w:r w:rsidRPr="00A934D0">
        <w:rPr>
          <w:rFonts w:ascii="Times New Roman" w:hAnsi="Times New Roman"/>
          <w:sz w:val="29"/>
          <w:szCs w:val="29"/>
          <w:lang w:val="pt-BR" w:eastAsia="pt-BR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154"/>
        <w:gridCol w:w="1314"/>
        <w:gridCol w:w="2088"/>
      </w:tblGrid>
      <w:tr w:rsidR="00A934D0" w:rsidRPr="00A934D0" w:rsidTr="00A93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b/>
                <w:bCs/>
                <w:sz w:val="24"/>
                <w:szCs w:val="24"/>
                <w:lang w:val="pt-BR" w:eastAsia="pt-BR"/>
              </w:rPr>
              <w:t>Versão do documento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b/>
                <w:bCs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b/>
                <w:bCs/>
                <w:sz w:val="24"/>
                <w:szCs w:val="24"/>
                <w:lang w:val="pt-BR" w:eastAsia="pt-BR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b/>
                <w:bCs/>
                <w:sz w:val="24"/>
                <w:szCs w:val="24"/>
                <w:lang w:val="pt-BR" w:eastAsia="pt-BR"/>
              </w:rPr>
              <w:t>Observações</w:t>
            </w:r>
          </w:p>
        </w:tc>
      </w:tr>
      <w:tr w:rsidR="00A934D0" w:rsidRPr="00A934D0" w:rsidTr="00A93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Inicial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</w:t>
            </w:r>
            <w:proofErr w:type="spellEnd"/>
            <w:proofErr w:type="gram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/</w:t>
            </w:r>
            <w:proofErr w:type="spell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</w:t>
            </w:r>
            <w:proofErr w:type="spell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/</w:t>
            </w:r>
            <w:proofErr w:type="spell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Fulano de tal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gram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versão</w:t>
            </w:r>
            <w:proofErr w:type="gram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 xml:space="preserve"> inicial (Draft)</w:t>
            </w:r>
          </w:p>
        </w:tc>
      </w:tr>
      <w:tr w:rsidR="00A934D0" w:rsidRPr="00A934D0" w:rsidTr="00A93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interediária</w:t>
            </w:r>
            <w:proofErr w:type="spellEnd"/>
            <w:proofErr w:type="gram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</w:t>
            </w:r>
            <w:proofErr w:type="spellEnd"/>
            <w:proofErr w:type="gram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/</w:t>
            </w:r>
            <w:proofErr w:type="spell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</w:t>
            </w:r>
            <w:proofErr w:type="spell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/</w:t>
            </w:r>
            <w:proofErr w:type="spell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Fulano de tal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Correções</w:t>
            </w:r>
          </w:p>
        </w:tc>
      </w:tr>
      <w:tr w:rsidR="00A934D0" w:rsidRPr="00A934D0" w:rsidTr="00A93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interediária</w:t>
            </w:r>
            <w:proofErr w:type="spellEnd"/>
            <w:proofErr w:type="gram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</w:t>
            </w:r>
            <w:proofErr w:type="spellEnd"/>
            <w:proofErr w:type="gram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/</w:t>
            </w:r>
            <w:proofErr w:type="spell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</w:t>
            </w:r>
            <w:proofErr w:type="spell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/</w:t>
            </w:r>
            <w:proofErr w:type="spell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Fulano de tal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Correções</w:t>
            </w:r>
          </w:p>
        </w:tc>
      </w:tr>
      <w:tr w:rsidR="00A934D0" w:rsidRPr="00A934D0" w:rsidTr="00A93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</w:t>
            </w:r>
            <w:proofErr w:type="spellEnd"/>
            <w:proofErr w:type="gram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/</w:t>
            </w:r>
            <w:proofErr w:type="spell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</w:t>
            </w:r>
            <w:proofErr w:type="spellEnd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/</w:t>
            </w:r>
            <w:proofErr w:type="spell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Fulano de tal</w:t>
            </w:r>
          </w:p>
        </w:tc>
        <w:tc>
          <w:tcPr>
            <w:tcW w:w="0" w:type="auto"/>
            <w:vAlign w:val="center"/>
            <w:hideMark/>
          </w:tcPr>
          <w:p w:rsidR="00A934D0" w:rsidRPr="00A934D0" w:rsidRDefault="00A934D0" w:rsidP="00A934D0">
            <w:pPr>
              <w:widowControl/>
              <w:spacing w:line="240" w:lineRule="auto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gramStart"/>
            <w:r w:rsidRPr="00A934D0">
              <w:rPr>
                <w:rFonts w:ascii="Times New Roman" w:hAnsi="Times New Roman"/>
                <w:sz w:val="24"/>
                <w:szCs w:val="24"/>
                <w:lang w:val="pt-BR" w:eastAsia="pt-BR"/>
              </w:rPr>
              <w:t>aprovação</w:t>
            </w:r>
            <w:proofErr w:type="gramEnd"/>
          </w:p>
        </w:tc>
      </w:tr>
    </w:tbl>
    <w:p w:rsidR="00A934D0" w:rsidRPr="00A934D0" w:rsidRDefault="00A934D0" w:rsidP="00A934D0">
      <w:pPr>
        <w:rPr>
          <w:lang w:val="pt-BR"/>
        </w:rPr>
      </w:pPr>
    </w:p>
    <w:p w:rsidR="009974EC" w:rsidRDefault="009974EC" w:rsidP="00550FF7">
      <w:pPr>
        <w:pStyle w:val="Ttulo1"/>
        <w:numPr>
          <w:ilvl w:val="0"/>
          <w:numId w:val="0"/>
        </w:numPr>
        <w:ind w:left="720" w:hanging="72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Não escopo do projeto</w:t>
      </w:r>
    </w:p>
    <w:p w:rsidR="00550FF7" w:rsidRDefault="00550FF7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  <w:r w:rsidRPr="00550FF7">
        <w:rPr>
          <w:rFonts w:ascii="Arial Narrow" w:hAnsi="Arial Narrow"/>
          <w:color w:val="C0504D" w:themeColor="accent2"/>
          <w:sz w:val="18"/>
          <w:szCs w:val="18"/>
          <w:lang w:val="pt-BR"/>
        </w:rPr>
        <w:t>{</w:t>
      </w:r>
      <w:r>
        <w:rPr>
          <w:rFonts w:ascii="Arial Narrow" w:hAnsi="Arial Narrow"/>
          <w:color w:val="C0504D" w:themeColor="accent2"/>
          <w:sz w:val="18"/>
          <w:szCs w:val="18"/>
          <w:lang w:val="pt-BR"/>
        </w:rPr>
        <w:t>Informações do que não está incluído no escopo do projeto</w:t>
      </w:r>
      <w:r w:rsidRPr="00550FF7">
        <w:rPr>
          <w:rFonts w:ascii="Arial Narrow" w:hAnsi="Arial Narrow"/>
          <w:color w:val="C0504D" w:themeColor="accent2"/>
          <w:sz w:val="18"/>
          <w:szCs w:val="18"/>
          <w:lang w:val="pt-BR"/>
        </w:rPr>
        <w:t>}</w:t>
      </w:r>
    </w:p>
    <w:p w:rsidR="008B2121" w:rsidRPr="00550FF7" w:rsidRDefault="008B2121" w:rsidP="00550FF7">
      <w:pPr>
        <w:rPr>
          <w:lang w:val="pt-BR"/>
        </w:rPr>
      </w:pP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Premissas</w:t>
      </w:r>
    </w:p>
    <w:p w:rsidR="004946B8" w:rsidRDefault="004946B8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  <w:r w:rsidRPr="00597159">
        <w:rPr>
          <w:rFonts w:asciiTheme="majorHAnsi" w:hAnsiTheme="majorHAnsi"/>
          <w:color w:val="FF0000"/>
          <w:sz w:val="26"/>
          <w:szCs w:val="26"/>
          <w:lang w:val="pt-BR"/>
        </w:rPr>
        <w:t>Quando eu for instalar o sistema de protocolos os coordenadores irão liberar seus funcionários para o treinamento</w:t>
      </w:r>
    </w:p>
    <w:p w:rsidR="004946B8" w:rsidRPr="00550FF7" w:rsidRDefault="004946B8" w:rsidP="00550FF7">
      <w:pPr>
        <w:rPr>
          <w:lang w:val="pt-BR"/>
        </w:rPr>
      </w:pP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Restrições</w:t>
      </w:r>
    </w:p>
    <w:p w:rsidR="004946B8" w:rsidRPr="004946B8" w:rsidRDefault="004946B8" w:rsidP="004946B8">
      <w:pPr>
        <w:tabs>
          <w:tab w:val="left" w:pos="3450"/>
        </w:tabs>
        <w:rPr>
          <w:rFonts w:asciiTheme="majorHAnsi" w:hAnsiTheme="majorHAnsi"/>
          <w:color w:val="FF0000"/>
          <w:sz w:val="26"/>
          <w:szCs w:val="26"/>
          <w:lang w:val="pt-BR"/>
        </w:rPr>
      </w:pPr>
      <w:r w:rsidRPr="004946B8">
        <w:rPr>
          <w:rFonts w:asciiTheme="majorHAnsi" w:hAnsiTheme="majorHAnsi"/>
          <w:color w:val="FF0000"/>
          <w:sz w:val="26"/>
          <w:szCs w:val="26"/>
          <w:lang w:val="pt-BR"/>
        </w:rPr>
        <w:tab/>
      </w:r>
    </w:p>
    <w:p w:rsidR="004946B8" w:rsidRDefault="004946B8" w:rsidP="004946B8">
      <w:pPr>
        <w:rPr>
          <w:lang w:val="pt-BR"/>
        </w:rPr>
      </w:pPr>
      <w:r w:rsidRPr="004946B8">
        <w:rPr>
          <w:rStyle w:val="fontstyle01"/>
          <w:rFonts w:asciiTheme="majorHAnsi" w:hAnsiTheme="majorHAnsi"/>
          <w:color w:val="FF0000"/>
          <w:sz w:val="26"/>
          <w:szCs w:val="26"/>
          <w:lang w:val="pt-BR"/>
        </w:rPr>
        <w:t>Tem que ser desenvolvido na linguagem de programação Java.</w:t>
      </w:r>
    </w:p>
    <w:p w:rsidR="004946B8" w:rsidRPr="004946B8" w:rsidRDefault="004946B8" w:rsidP="004946B8">
      <w:pPr>
        <w:rPr>
          <w:lang w:val="pt-BR"/>
        </w:rPr>
      </w:pP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Riscos</w:t>
      </w:r>
    </w:p>
    <w:p w:rsidR="007153BD" w:rsidRDefault="007153BD" w:rsidP="007153BD">
      <w:pPr>
        <w:rPr>
          <w:lang w:val="pt-BR"/>
        </w:rPr>
      </w:pPr>
    </w:p>
    <w:p w:rsidR="007153BD" w:rsidRPr="007153BD" w:rsidRDefault="007153BD" w:rsidP="007153BD">
      <w:pPr>
        <w:rPr>
          <w:color w:val="FF0000"/>
          <w:sz w:val="26"/>
          <w:szCs w:val="26"/>
          <w:lang w:val="pt-BR"/>
        </w:rPr>
      </w:pPr>
      <w:r w:rsidRPr="007153BD">
        <w:rPr>
          <w:rStyle w:val="fontstyle01"/>
          <w:color w:val="FF0000"/>
          <w:sz w:val="26"/>
          <w:szCs w:val="26"/>
          <w:lang w:val="pt-BR"/>
        </w:rPr>
        <w:t>A adesão ser muito grande</w:t>
      </w:r>
    </w:p>
    <w:p w:rsidR="007153BD" w:rsidRPr="007153BD" w:rsidRDefault="007153BD" w:rsidP="007153BD">
      <w:pPr>
        <w:rPr>
          <w:lang w:val="pt-BR"/>
        </w:rPr>
      </w:pP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Marcos do Projeto</w:t>
      </w:r>
    </w:p>
    <w:p w:rsidR="00A934D0" w:rsidRDefault="00A934D0" w:rsidP="00A934D0">
      <w:pPr>
        <w:rPr>
          <w:lang w:val="pt-BR"/>
        </w:rPr>
      </w:pPr>
    </w:p>
    <w:p w:rsidR="00A934D0" w:rsidRPr="00A934D0" w:rsidRDefault="00A934D0" w:rsidP="00A934D0">
      <w:pPr>
        <w:rPr>
          <w:sz w:val="26"/>
          <w:szCs w:val="26"/>
          <w:lang w:val="pt-BR"/>
        </w:rPr>
      </w:pPr>
    </w:p>
    <w:p w:rsidR="00A934D0" w:rsidRPr="00A934D0" w:rsidRDefault="00A934D0" w:rsidP="00A934D0">
      <w:pPr>
        <w:widowControl/>
        <w:spacing w:line="240" w:lineRule="auto"/>
        <w:rPr>
          <w:rFonts w:ascii="ArialMT" w:hAnsi="ArialMT"/>
          <w:color w:val="FF0000"/>
          <w:sz w:val="26"/>
          <w:szCs w:val="26"/>
          <w:lang w:val="pt-BR" w:eastAsia="pt-BR"/>
        </w:rPr>
      </w:pPr>
      <w:r w:rsidRPr="00A934D0">
        <w:rPr>
          <w:rFonts w:ascii="ArialMT" w:hAnsi="ArialMT"/>
          <w:color w:val="FF0000"/>
          <w:sz w:val="26"/>
          <w:szCs w:val="26"/>
          <w:lang w:val="pt-BR" w:eastAsia="pt-BR"/>
        </w:rPr>
        <w:t>Atrasos na entrega do sistema em 30 dias.</w:t>
      </w:r>
    </w:p>
    <w:p w:rsidR="00A934D0" w:rsidRPr="00A934D0" w:rsidRDefault="00A934D0" w:rsidP="00A934D0">
      <w:pPr>
        <w:rPr>
          <w:lang w:val="pt-BR"/>
        </w:rPr>
      </w:pPr>
    </w:p>
    <w:p w:rsidR="009974EC" w:rsidRP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Orçamento</w:t>
      </w:r>
    </w:p>
    <w:p w:rsidR="008A528D" w:rsidRPr="007153BD" w:rsidRDefault="008A528D" w:rsidP="008A528D">
      <w:pPr>
        <w:rPr>
          <w:color w:val="FF0000"/>
          <w:sz w:val="26"/>
          <w:szCs w:val="26"/>
          <w:lang w:val="pt-BR"/>
        </w:rPr>
      </w:pPr>
    </w:p>
    <w:p w:rsidR="007153BD" w:rsidRPr="007153BD" w:rsidRDefault="007153BD" w:rsidP="008A528D">
      <w:pPr>
        <w:rPr>
          <w:color w:val="FF0000"/>
          <w:sz w:val="26"/>
          <w:szCs w:val="26"/>
          <w:lang w:val="pt-BR"/>
        </w:rPr>
      </w:pPr>
      <w:r w:rsidRPr="007153BD">
        <w:rPr>
          <w:rStyle w:val="fontstyle01"/>
          <w:color w:val="FF0000"/>
          <w:sz w:val="26"/>
          <w:szCs w:val="26"/>
        </w:rPr>
        <w:t>-(1) 500k</w:t>
      </w:r>
      <w:r w:rsidRPr="007153BD">
        <w:rPr>
          <w:rFonts w:ascii="ArialMT" w:hAnsi="ArialMT"/>
          <w:color w:val="FF0000"/>
          <w:sz w:val="26"/>
          <w:szCs w:val="26"/>
        </w:rPr>
        <w:br/>
      </w:r>
      <w:r w:rsidRPr="007153BD">
        <w:rPr>
          <w:rStyle w:val="fontstyle01"/>
          <w:color w:val="FF0000"/>
          <w:sz w:val="26"/>
          <w:szCs w:val="26"/>
        </w:rPr>
        <w:t>-(2) 700k</w:t>
      </w:r>
      <w:r w:rsidRPr="007153BD">
        <w:rPr>
          <w:rFonts w:ascii="ArialMT" w:hAnsi="ArialMT"/>
          <w:color w:val="FF0000"/>
          <w:sz w:val="26"/>
          <w:szCs w:val="26"/>
        </w:rPr>
        <w:br/>
      </w:r>
      <w:r w:rsidRPr="007153BD">
        <w:rPr>
          <w:rStyle w:val="fontstyle01"/>
          <w:color w:val="FF0000"/>
          <w:sz w:val="26"/>
          <w:szCs w:val="26"/>
        </w:rPr>
        <w:t>-(3) 1.2 mi</w:t>
      </w:r>
      <w:r w:rsidRPr="007153BD">
        <w:rPr>
          <w:rFonts w:ascii="ArialMT" w:hAnsi="ArialMT"/>
          <w:color w:val="FF0000"/>
          <w:sz w:val="26"/>
          <w:szCs w:val="26"/>
        </w:rPr>
        <w:br/>
      </w:r>
      <w:r w:rsidRPr="007153BD">
        <w:rPr>
          <w:rStyle w:val="fontstyle01"/>
          <w:color w:val="FF0000"/>
          <w:sz w:val="26"/>
          <w:szCs w:val="26"/>
        </w:rPr>
        <w:t>-(4) 900k</w:t>
      </w:r>
      <w:r w:rsidRPr="007153BD">
        <w:rPr>
          <w:rFonts w:ascii="ArialMT" w:hAnsi="ArialMT"/>
          <w:color w:val="FF0000"/>
          <w:sz w:val="26"/>
          <w:szCs w:val="26"/>
        </w:rPr>
        <w:br/>
      </w:r>
      <w:r w:rsidRPr="007153BD">
        <w:rPr>
          <w:rStyle w:val="fontstyle01"/>
          <w:color w:val="FF0000"/>
          <w:sz w:val="26"/>
          <w:szCs w:val="26"/>
        </w:rPr>
        <w:t>-(5) 400k</w:t>
      </w:r>
    </w:p>
    <w:p w:rsidR="007153BD" w:rsidRDefault="007153BD" w:rsidP="008A528D">
      <w:pPr>
        <w:rPr>
          <w:lang w:val="pt-BR"/>
        </w:rPr>
      </w:pPr>
    </w:p>
    <w:p w:rsidR="007153BD" w:rsidRPr="008A528D" w:rsidRDefault="007153BD" w:rsidP="008A528D">
      <w:pPr>
        <w:rPr>
          <w:lang w:val="pt-BR"/>
        </w:rPr>
      </w:pPr>
    </w:p>
    <w:p w:rsidR="008A528D" w:rsidRPr="008A528D" w:rsidRDefault="008A528D" w:rsidP="008A528D">
      <w:pPr>
        <w:rPr>
          <w:lang w:val="pt-BR"/>
        </w:rPr>
      </w:pPr>
    </w:p>
    <w:p w:rsidR="00A54DE9" w:rsidRDefault="00A54DE9" w:rsidP="001122CD">
      <w:pPr>
        <w:pStyle w:val="SemEspaamento"/>
        <w:rPr>
          <w:rStyle w:val="Estilo3"/>
          <w:sz w:val="24"/>
          <w:szCs w:val="32"/>
        </w:rPr>
      </w:pPr>
    </w:p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005"/>
        <w:gridCol w:w="4111"/>
        <w:gridCol w:w="2410"/>
      </w:tblGrid>
      <w:tr w:rsidR="008A528D" w:rsidRPr="00C52528" w:rsidTr="008A528D">
        <w:trPr>
          <w:trHeight w:val="377"/>
        </w:trPr>
        <w:tc>
          <w:tcPr>
            <w:tcW w:w="9526" w:type="dxa"/>
            <w:gridSpan w:val="3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8A528D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Aprovações</w:t>
            </w:r>
            <w:proofErr w:type="spellEnd"/>
          </w:p>
        </w:tc>
      </w:tr>
      <w:tr w:rsidR="008A528D" w:rsidRPr="00C52528" w:rsidTr="008A528D">
        <w:trPr>
          <w:trHeight w:val="283"/>
        </w:trPr>
        <w:tc>
          <w:tcPr>
            <w:tcW w:w="3005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8A528D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Participante</w:t>
            </w:r>
            <w:proofErr w:type="spellEnd"/>
          </w:p>
        </w:tc>
        <w:tc>
          <w:tcPr>
            <w:tcW w:w="4111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8A528D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Assinatura</w:t>
            </w:r>
            <w:proofErr w:type="spellEnd"/>
          </w:p>
        </w:tc>
        <w:tc>
          <w:tcPr>
            <w:tcW w:w="2410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8A528D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Data</w:t>
            </w:r>
          </w:p>
        </w:tc>
      </w:tr>
      <w:tr w:rsidR="008A528D" w:rsidRPr="00C52528" w:rsidTr="008A528D">
        <w:trPr>
          <w:trHeight w:val="340"/>
        </w:trPr>
        <w:tc>
          <w:tcPr>
            <w:tcW w:w="3005" w:type="dxa"/>
            <w:vAlign w:val="center"/>
          </w:tcPr>
          <w:p w:rsidR="008A528D" w:rsidRPr="008A528D" w:rsidRDefault="008A528D" w:rsidP="008A528D">
            <w:pPr>
              <w:pStyle w:val="Tabela"/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Project Manager (PM)</w:t>
            </w:r>
          </w:p>
        </w:tc>
        <w:tc>
          <w:tcPr>
            <w:tcW w:w="4111" w:type="dxa"/>
            <w:vAlign w:val="center"/>
          </w:tcPr>
          <w:p w:rsidR="008A528D" w:rsidRPr="008A528D" w:rsidRDefault="008A528D" w:rsidP="008A528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8A528D" w:rsidRPr="008A528D" w:rsidRDefault="008A528D" w:rsidP="008A528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DD/MM/YYY</w:t>
            </w:r>
          </w:p>
        </w:tc>
      </w:tr>
      <w:tr w:rsidR="008A528D" w:rsidRPr="00C52528" w:rsidTr="008A528D">
        <w:trPr>
          <w:trHeight w:val="340"/>
        </w:trPr>
        <w:tc>
          <w:tcPr>
            <w:tcW w:w="3005" w:type="dxa"/>
            <w:vAlign w:val="center"/>
          </w:tcPr>
          <w:p w:rsidR="008A528D" w:rsidRPr="008A528D" w:rsidRDefault="008A528D" w:rsidP="008A528D">
            <w:pPr>
              <w:pStyle w:val="Tabela"/>
              <w:jc w:val="center"/>
              <w:rPr>
                <w:rFonts w:asciiTheme="majorHAnsi" w:hAnsiTheme="majorHAnsi"/>
                <w:szCs w:val="22"/>
              </w:rPr>
            </w:pPr>
            <w:proofErr w:type="spellStart"/>
            <w:r>
              <w:rPr>
                <w:rFonts w:asciiTheme="majorHAnsi" w:hAnsiTheme="majorHAnsi"/>
                <w:szCs w:val="22"/>
              </w:rPr>
              <w:t>Sponsor</w:t>
            </w:r>
            <w:proofErr w:type="spellEnd"/>
          </w:p>
        </w:tc>
        <w:tc>
          <w:tcPr>
            <w:tcW w:w="4111" w:type="dxa"/>
            <w:vAlign w:val="center"/>
          </w:tcPr>
          <w:p w:rsidR="008A528D" w:rsidRPr="008A528D" w:rsidRDefault="008A528D" w:rsidP="008A528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:rsidR="008A528D" w:rsidRPr="008A528D" w:rsidRDefault="008A528D" w:rsidP="008A528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DD/MM/YYY</w:t>
            </w:r>
          </w:p>
        </w:tc>
      </w:tr>
    </w:tbl>
    <w:p w:rsidR="008A528D" w:rsidRDefault="008A528D" w:rsidP="001122CD">
      <w:pPr>
        <w:pStyle w:val="SemEspaamento"/>
        <w:rPr>
          <w:rStyle w:val="Estilo3"/>
          <w:sz w:val="24"/>
          <w:szCs w:val="32"/>
        </w:rPr>
      </w:pPr>
    </w:p>
    <w:p w:rsidR="008A528D" w:rsidRDefault="008A528D" w:rsidP="001122CD">
      <w:pPr>
        <w:pStyle w:val="SemEspaamento"/>
        <w:rPr>
          <w:rStyle w:val="Estilo3"/>
          <w:sz w:val="24"/>
          <w:szCs w:val="32"/>
        </w:rPr>
      </w:pPr>
    </w:p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417"/>
        <w:gridCol w:w="2268"/>
        <w:gridCol w:w="4962"/>
      </w:tblGrid>
      <w:tr w:rsidR="008A528D" w:rsidRPr="000F71E0" w:rsidTr="00AE4721">
        <w:trPr>
          <w:trHeight w:val="377"/>
        </w:trPr>
        <w:tc>
          <w:tcPr>
            <w:tcW w:w="9526" w:type="dxa"/>
            <w:gridSpan w:val="4"/>
            <w:shd w:val="clear" w:color="auto" w:fill="4F81BD" w:themeFill="accent1"/>
            <w:vAlign w:val="center"/>
          </w:tcPr>
          <w:p w:rsidR="008A528D" w:rsidRPr="008A528D" w:rsidRDefault="008A528D" w:rsidP="009974EC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Hist</w:t>
            </w:r>
            <w:r w:rsidR="009974EC">
              <w:rPr>
                <w:rFonts w:asciiTheme="majorHAnsi" w:hAnsiTheme="majorHAnsi"/>
                <w:b/>
                <w:color w:val="FFFFFF" w:themeColor="background1"/>
              </w:rPr>
              <w:t>órico do Artefato</w:t>
            </w:r>
          </w:p>
        </w:tc>
      </w:tr>
      <w:tr w:rsidR="008A528D" w:rsidRPr="000F71E0" w:rsidTr="00AE4721">
        <w:trPr>
          <w:trHeight w:val="283"/>
        </w:trPr>
        <w:tc>
          <w:tcPr>
            <w:tcW w:w="879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 w:rsidRPr="008A528D">
              <w:rPr>
                <w:rFonts w:asciiTheme="majorHAnsi" w:hAnsiTheme="majorHAnsi"/>
                <w:b/>
                <w:color w:val="FFFFFF" w:themeColor="background1"/>
              </w:rPr>
              <w:t>Versão</w:t>
            </w:r>
          </w:p>
        </w:tc>
        <w:tc>
          <w:tcPr>
            <w:tcW w:w="1417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 w:rsidRPr="008A528D">
              <w:rPr>
                <w:rFonts w:asciiTheme="majorHAnsi" w:hAnsiTheme="majorHAnsi"/>
                <w:b/>
                <w:color w:val="FFFFFF" w:themeColor="background1"/>
              </w:rPr>
              <w:t>Data</w:t>
            </w:r>
          </w:p>
        </w:tc>
        <w:tc>
          <w:tcPr>
            <w:tcW w:w="2268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Responsável</w:t>
            </w:r>
          </w:p>
        </w:tc>
        <w:tc>
          <w:tcPr>
            <w:tcW w:w="4962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 w:rsidRPr="008A528D">
              <w:rPr>
                <w:rFonts w:asciiTheme="majorHAnsi" w:hAnsiTheme="majorHAnsi"/>
                <w:b/>
                <w:color w:val="FFFFFF" w:themeColor="background1"/>
              </w:rPr>
              <w:t>Notas da Revisão</w:t>
            </w:r>
          </w:p>
        </w:tc>
      </w:tr>
      <w:tr w:rsidR="008A528D" w:rsidRPr="00C52528" w:rsidTr="00AE4721">
        <w:trPr>
          <w:trHeight w:val="340"/>
        </w:trPr>
        <w:tc>
          <w:tcPr>
            <w:tcW w:w="879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</w:p>
        </w:tc>
        <w:tc>
          <w:tcPr>
            <w:tcW w:w="1417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</w:p>
        </w:tc>
        <w:tc>
          <w:tcPr>
            <w:tcW w:w="2268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</w:p>
        </w:tc>
        <w:tc>
          <w:tcPr>
            <w:tcW w:w="4962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</w:p>
        </w:tc>
      </w:tr>
    </w:tbl>
    <w:p w:rsidR="008A528D" w:rsidRDefault="008A528D" w:rsidP="001122CD">
      <w:pPr>
        <w:pStyle w:val="SemEspaamento"/>
        <w:rPr>
          <w:rStyle w:val="Estilo3"/>
          <w:sz w:val="24"/>
          <w:szCs w:val="32"/>
        </w:rPr>
      </w:pPr>
    </w:p>
    <w:sectPr w:rsidR="008A528D" w:rsidSect="000017AF">
      <w:head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B3E" w:rsidRDefault="00B40B3E">
      <w:pPr>
        <w:spacing w:line="240" w:lineRule="auto"/>
      </w:pPr>
      <w:r>
        <w:separator/>
      </w:r>
    </w:p>
  </w:endnote>
  <w:endnote w:type="continuationSeparator" w:id="0">
    <w:p w:rsidR="00B40B3E" w:rsidRDefault="00B40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B3E" w:rsidRDefault="00B40B3E">
      <w:pPr>
        <w:spacing w:line="240" w:lineRule="auto"/>
      </w:pPr>
      <w:r>
        <w:separator/>
      </w:r>
    </w:p>
  </w:footnote>
  <w:footnote w:type="continuationSeparator" w:id="0">
    <w:p w:rsidR="00B40B3E" w:rsidRDefault="00B40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CA8" w:rsidRDefault="00316698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6844030</wp:posOffset>
              </wp:positionH>
              <wp:positionV relativeFrom="page">
                <wp:posOffset>7595235</wp:posOffset>
              </wp:positionV>
              <wp:extent cx="510540" cy="2183130"/>
              <wp:effectExtent l="0" t="381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CA8" w:rsidRPr="00E939C4" w:rsidRDefault="00F94CA8">
                          <w:pPr>
                            <w:pStyle w:val="Rodap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E939C4">
                            <w:rPr>
                              <w:rFonts w:ascii="Cambria" w:hAnsi="Cambria"/>
                            </w:rPr>
                            <w:t>Página</w:t>
                          </w:r>
                          <w:r w:rsidR="003F4C89">
                            <w:fldChar w:fldCharType="begin"/>
                          </w:r>
                          <w:r w:rsidR="003F4C89">
                            <w:instrText xml:space="preserve"> PAGE    \* MERGEFORMAT </w:instrText>
                          </w:r>
                          <w:r w:rsidR="003F4C89">
                            <w:fldChar w:fldCharType="separate"/>
                          </w:r>
                          <w:r w:rsidR="000C40ED" w:rsidRPr="000C40ED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3F4C89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38.9pt;margin-top:598.05pt;width:40.2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gLsw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" o:allowincell="f" filled="f" stroked="f">
              <v:textbox style="layout-flow:vertical;mso-layout-flow-alt:bottom-to-top;mso-fit-shape-to-text:t">
                <w:txbxContent>
                  <w:p w:rsidR="00F94CA8" w:rsidRPr="00E939C4" w:rsidRDefault="00F94CA8">
                    <w:pPr>
                      <w:pStyle w:val="Rodap"/>
                      <w:rPr>
                        <w:rFonts w:ascii="Cambria" w:hAnsi="Cambria"/>
                        <w:sz w:val="44"/>
                        <w:szCs w:val="44"/>
                      </w:rPr>
                    </w:pPr>
                    <w:r w:rsidRPr="00E939C4">
                      <w:rPr>
                        <w:rFonts w:ascii="Cambria" w:hAnsi="Cambria"/>
                      </w:rPr>
                      <w:t>Página</w:t>
                    </w:r>
                    <w:r w:rsidR="003F4C89">
                      <w:fldChar w:fldCharType="begin"/>
                    </w:r>
                    <w:r w:rsidR="003F4C89">
                      <w:instrText xml:space="preserve"> PAGE    \* MERGEFORMAT </w:instrText>
                    </w:r>
                    <w:r w:rsidR="003F4C89">
                      <w:fldChar w:fldCharType="separate"/>
                    </w:r>
                    <w:r w:rsidR="000C40ED" w:rsidRPr="000C40ED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t>1</w:t>
                    </w:r>
                    <w:r w:rsidR="003F4C89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2E99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32B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6BCD0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A21B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A627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B41D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83C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DE3E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D81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B06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27E4B22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DA34763"/>
    <w:multiLevelType w:val="hybridMultilevel"/>
    <w:tmpl w:val="AFA6E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B95BF6"/>
    <w:multiLevelType w:val="multilevel"/>
    <w:tmpl w:val="6F8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921B0C"/>
    <w:multiLevelType w:val="hybridMultilevel"/>
    <w:tmpl w:val="9E8830B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BA81609"/>
    <w:multiLevelType w:val="hybridMultilevel"/>
    <w:tmpl w:val="30B02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47969"/>
    <w:multiLevelType w:val="multilevel"/>
    <w:tmpl w:val="EC8C3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2E4B27A9"/>
    <w:multiLevelType w:val="multilevel"/>
    <w:tmpl w:val="7B5E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8839D8"/>
    <w:multiLevelType w:val="hybridMultilevel"/>
    <w:tmpl w:val="AE6E66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75DE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0">
    <w:nsid w:val="40634508"/>
    <w:multiLevelType w:val="multilevel"/>
    <w:tmpl w:val="F8F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103EF4"/>
    <w:multiLevelType w:val="hybridMultilevel"/>
    <w:tmpl w:val="8B98C2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7D79FE"/>
    <w:multiLevelType w:val="multilevel"/>
    <w:tmpl w:val="9FC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065C8D"/>
    <w:multiLevelType w:val="hybridMultilevel"/>
    <w:tmpl w:val="621E9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842C39"/>
    <w:multiLevelType w:val="hybridMultilevel"/>
    <w:tmpl w:val="636467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4C7BBA"/>
    <w:multiLevelType w:val="hybridMultilevel"/>
    <w:tmpl w:val="D6089E1E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6">
    <w:nsid w:val="6FD335C2"/>
    <w:multiLevelType w:val="hybridMultilevel"/>
    <w:tmpl w:val="566A71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24"/>
  </w:num>
  <w:num w:numId="17">
    <w:abstractNumId w:val="21"/>
  </w:num>
  <w:num w:numId="18">
    <w:abstractNumId w:val="26"/>
  </w:num>
  <w:num w:numId="19">
    <w:abstractNumId w:val="18"/>
  </w:num>
  <w:num w:numId="20">
    <w:abstractNumId w:val="14"/>
  </w:num>
  <w:num w:numId="21">
    <w:abstractNumId w:val="19"/>
  </w:num>
  <w:num w:numId="22">
    <w:abstractNumId w:val="13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5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2ce3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C8"/>
    <w:rsid w:val="00000534"/>
    <w:rsid w:val="000017AF"/>
    <w:rsid w:val="00003BF6"/>
    <w:rsid w:val="00006452"/>
    <w:rsid w:val="000137EE"/>
    <w:rsid w:val="00031F5B"/>
    <w:rsid w:val="00036FEB"/>
    <w:rsid w:val="000670D0"/>
    <w:rsid w:val="00072913"/>
    <w:rsid w:val="0008123D"/>
    <w:rsid w:val="000827F1"/>
    <w:rsid w:val="00083D3A"/>
    <w:rsid w:val="00086E47"/>
    <w:rsid w:val="000A187D"/>
    <w:rsid w:val="000A57E9"/>
    <w:rsid w:val="000A67CC"/>
    <w:rsid w:val="000C40ED"/>
    <w:rsid w:val="000D20FC"/>
    <w:rsid w:val="000E6797"/>
    <w:rsid w:val="000E7926"/>
    <w:rsid w:val="000F265B"/>
    <w:rsid w:val="000F47E2"/>
    <w:rsid w:val="00112032"/>
    <w:rsid w:val="001122CD"/>
    <w:rsid w:val="00112F3C"/>
    <w:rsid w:val="001147E6"/>
    <w:rsid w:val="0011528E"/>
    <w:rsid w:val="00115FD8"/>
    <w:rsid w:val="0011716C"/>
    <w:rsid w:val="00127FB7"/>
    <w:rsid w:val="00145144"/>
    <w:rsid w:val="00157B6D"/>
    <w:rsid w:val="00160BCE"/>
    <w:rsid w:val="0016170D"/>
    <w:rsid w:val="00167F36"/>
    <w:rsid w:val="0017762B"/>
    <w:rsid w:val="0018721C"/>
    <w:rsid w:val="0019271B"/>
    <w:rsid w:val="001A3BC7"/>
    <w:rsid w:val="001B1EE4"/>
    <w:rsid w:val="001C2CDC"/>
    <w:rsid w:val="001C6B26"/>
    <w:rsid w:val="001D000A"/>
    <w:rsid w:val="001D1692"/>
    <w:rsid w:val="001D537F"/>
    <w:rsid w:val="001D6FF6"/>
    <w:rsid w:val="001E1135"/>
    <w:rsid w:val="001E1F49"/>
    <w:rsid w:val="001E7018"/>
    <w:rsid w:val="001F258E"/>
    <w:rsid w:val="001F5D4E"/>
    <w:rsid w:val="002006B5"/>
    <w:rsid w:val="0020114B"/>
    <w:rsid w:val="00212536"/>
    <w:rsid w:val="0021422C"/>
    <w:rsid w:val="00214575"/>
    <w:rsid w:val="00234823"/>
    <w:rsid w:val="00236787"/>
    <w:rsid w:val="00251505"/>
    <w:rsid w:val="002556F0"/>
    <w:rsid w:val="00260CB6"/>
    <w:rsid w:val="00261A2D"/>
    <w:rsid w:val="00264873"/>
    <w:rsid w:val="002758D4"/>
    <w:rsid w:val="00275AA0"/>
    <w:rsid w:val="00282A77"/>
    <w:rsid w:val="0029713E"/>
    <w:rsid w:val="002A294E"/>
    <w:rsid w:val="002B3C7D"/>
    <w:rsid w:val="002B511F"/>
    <w:rsid w:val="002C44E9"/>
    <w:rsid w:val="002C4641"/>
    <w:rsid w:val="002D21FE"/>
    <w:rsid w:val="002D6A28"/>
    <w:rsid w:val="002F35BD"/>
    <w:rsid w:val="002F4611"/>
    <w:rsid w:val="00301099"/>
    <w:rsid w:val="00302143"/>
    <w:rsid w:val="00303766"/>
    <w:rsid w:val="00316698"/>
    <w:rsid w:val="00321B01"/>
    <w:rsid w:val="00332F9D"/>
    <w:rsid w:val="00337C05"/>
    <w:rsid w:val="003456B1"/>
    <w:rsid w:val="00347331"/>
    <w:rsid w:val="003516BF"/>
    <w:rsid w:val="00351939"/>
    <w:rsid w:val="00360AAD"/>
    <w:rsid w:val="00364C6C"/>
    <w:rsid w:val="0037106A"/>
    <w:rsid w:val="0038532D"/>
    <w:rsid w:val="0038649B"/>
    <w:rsid w:val="003A6693"/>
    <w:rsid w:val="003A77BB"/>
    <w:rsid w:val="003B1109"/>
    <w:rsid w:val="003B3485"/>
    <w:rsid w:val="003B44D0"/>
    <w:rsid w:val="003C0F82"/>
    <w:rsid w:val="003C3BC4"/>
    <w:rsid w:val="003C3CBE"/>
    <w:rsid w:val="003C5FD6"/>
    <w:rsid w:val="003E0C3F"/>
    <w:rsid w:val="003E5F2D"/>
    <w:rsid w:val="003F0676"/>
    <w:rsid w:val="003F0876"/>
    <w:rsid w:val="003F1754"/>
    <w:rsid w:val="003F4C89"/>
    <w:rsid w:val="003F65DF"/>
    <w:rsid w:val="003F6978"/>
    <w:rsid w:val="003F79F9"/>
    <w:rsid w:val="00400D92"/>
    <w:rsid w:val="004114C3"/>
    <w:rsid w:val="0042023F"/>
    <w:rsid w:val="0042322B"/>
    <w:rsid w:val="00426114"/>
    <w:rsid w:val="00426BB1"/>
    <w:rsid w:val="00430328"/>
    <w:rsid w:val="0043032C"/>
    <w:rsid w:val="00454E58"/>
    <w:rsid w:val="00463E6D"/>
    <w:rsid w:val="00467FD9"/>
    <w:rsid w:val="004731C4"/>
    <w:rsid w:val="00474947"/>
    <w:rsid w:val="00474F09"/>
    <w:rsid w:val="00481AFC"/>
    <w:rsid w:val="0049236F"/>
    <w:rsid w:val="00492590"/>
    <w:rsid w:val="004946B8"/>
    <w:rsid w:val="004959A3"/>
    <w:rsid w:val="004A24BD"/>
    <w:rsid w:val="004A4F2E"/>
    <w:rsid w:val="004B044C"/>
    <w:rsid w:val="004B4E8E"/>
    <w:rsid w:val="004B6818"/>
    <w:rsid w:val="004C25EF"/>
    <w:rsid w:val="004C4D26"/>
    <w:rsid w:val="004C672B"/>
    <w:rsid w:val="004D21FA"/>
    <w:rsid w:val="004E7F28"/>
    <w:rsid w:val="004F1926"/>
    <w:rsid w:val="004F397C"/>
    <w:rsid w:val="004F5D9E"/>
    <w:rsid w:val="005006F5"/>
    <w:rsid w:val="00504140"/>
    <w:rsid w:val="0051066F"/>
    <w:rsid w:val="00510AD2"/>
    <w:rsid w:val="00514605"/>
    <w:rsid w:val="00533CDC"/>
    <w:rsid w:val="00540AF4"/>
    <w:rsid w:val="00550FF7"/>
    <w:rsid w:val="00553219"/>
    <w:rsid w:val="0056213E"/>
    <w:rsid w:val="00572D8E"/>
    <w:rsid w:val="00573CD0"/>
    <w:rsid w:val="00574B62"/>
    <w:rsid w:val="00585DC8"/>
    <w:rsid w:val="00597159"/>
    <w:rsid w:val="005A482C"/>
    <w:rsid w:val="005A7998"/>
    <w:rsid w:val="005B4DB2"/>
    <w:rsid w:val="005C2912"/>
    <w:rsid w:val="005C5BA7"/>
    <w:rsid w:val="005C7BB3"/>
    <w:rsid w:val="005E0698"/>
    <w:rsid w:val="005E6B0C"/>
    <w:rsid w:val="005F5F0D"/>
    <w:rsid w:val="005F747B"/>
    <w:rsid w:val="0061010F"/>
    <w:rsid w:val="00611D66"/>
    <w:rsid w:val="006175DF"/>
    <w:rsid w:val="00626EB5"/>
    <w:rsid w:val="0063475B"/>
    <w:rsid w:val="00635D38"/>
    <w:rsid w:val="00644CF8"/>
    <w:rsid w:val="006469AC"/>
    <w:rsid w:val="0066470F"/>
    <w:rsid w:val="006719ED"/>
    <w:rsid w:val="0069223C"/>
    <w:rsid w:val="006A0DBB"/>
    <w:rsid w:val="006B1CB8"/>
    <w:rsid w:val="006C73A1"/>
    <w:rsid w:val="006D32BA"/>
    <w:rsid w:val="006D4ADD"/>
    <w:rsid w:val="006E25AD"/>
    <w:rsid w:val="006F09BE"/>
    <w:rsid w:val="006F4933"/>
    <w:rsid w:val="006F725D"/>
    <w:rsid w:val="00702A20"/>
    <w:rsid w:val="00705EBE"/>
    <w:rsid w:val="00707F70"/>
    <w:rsid w:val="007153BD"/>
    <w:rsid w:val="00743F68"/>
    <w:rsid w:val="0074478E"/>
    <w:rsid w:val="0074767D"/>
    <w:rsid w:val="00755D85"/>
    <w:rsid w:val="0075751B"/>
    <w:rsid w:val="007649B5"/>
    <w:rsid w:val="00773EF2"/>
    <w:rsid w:val="007811E0"/>
    <w:rsid w:val="007861A5"/>
    <w:rsid w:val="007861B9"/>
    <w:rsid w:val="007B437F"/>
    <w:rsid w:val="007D0608"/>
    <w:rsid w:val="007E4205"/>
    <w:rsid w:val="007E504B"/>
    <w:rsid w:val="0080163F"/>
    <w:rsid w:val="00803826"/>
    <w:rsid w:val="00816D21"/>
    <w:rsid w:val="00826630"/>
    <w:rsid w:val="008301BD"/>
    <w:rsid w:val="00834930"/>
    <w:rsid w:val="0084379F"/>
    <w:rsid w:val="008448DB"/>
    <w:rsid w:val="008533F5"/>
    <w:rsid w:val="00854219"/>
    <w:rsid w:val="0085451D"/>
    <w:rsid w:val="00870679"/>
    <w:rsid w:val="00871E38"/>
    <w:rsid w:val="00874A13"/>
    <w:rsid w:val="00875C0E"/>
    <w:rsid w:val="00877208"/>
    <w:rsid w:val="008834F7"/>
    <w:rsid w:val="00890A11"/>
    <w:rsid w:val="008A44A8"/>
    <w:rsid w:val="008A528D"/>
    <w:rsid w:val="008B2121"/>
    <w:rsid w:val="008C44F3"/>
    <w:rsid w:val="008D036F"/>
    <w:rsid w:val="008D2954"/>
    <w:rsid w:val="008D7527"/>
    <w:rsid w:val="008D7A19"/>
    <w:rsid w:val="008E1DBD"/>
    <w:rsid w:val="008E7390"/>
    <w:rsid w:val="008F5661"/>
    <w:rsid w:val="008F5765"/>
    <w:rsid w:val="009002C3"/>
    <w:rsid w:val="009035F5"/>
    <w:rsid w:val="0090574E"/>
    <w:rsid w:val="00916E6B"/>
    <w:rsid w:val="00926BCA"/>
    <w:rsid w:val="00927AC3"/>
    <w:rsid w:val="00933C56"/>
    <w:rsid w:val="00943EDE"/>
    <w:rsid w:val="00954461"/>
    <w:rsid w:val="00956C35"/>
    <w:rsid w:val="0096121B"/>
    <w:rsid w:val="009620FF"/>
    <w:rsid w:val="00974DC6"/>
    <w:rsid w:val="00987A3F"/>
    <w:rsid w:val="009974EC"/>
    <w:rsid w:val="009A4B04"/>
    <w:rsid w:val="009A5B62"/>
    <w:rsid w:val="009B5BD4"/>
    <w:rsid w:val="009B7569"/>
    <w:rsid w:val="009D3BCD"/>
    <w:rsid w:val="009D7541"/>
    <w:rsid w:val="009E5EBD"/>
    <w:rsid w:val="009E7DAA"/>
    <w:rsid w:val="00A061BA"/>
    <w:rsid w:val="00A116B6"/>
    <w:rsid w:val="00A119DE"/>
    <w:rsid w:val="00A23268"/>
    <w:rsid w:val="00A23C75"/>
    <w:rsid w:val="00A30C35"/>
    <w:rsid w:val="00A37BBE"/>
    <w:rsid w:val="00A407C8"/>
    <w:rsid w:val="00A40903"/>
    <w:rsid w:val="00A40AFB"/>
    <w:rsid w:val="00A43967"/>
    <w:rsid w:val="00A53338"/>
    <w:rsid w:val="00A54DE9"/>
    <w:rsid w:val="00A61D38"/>
    <w:rsid w:val="00A934D0"/>
    <w:rsid w:val="00A954C8"/>
    <w:rsid w:val="00AA4C05"/>
    <w:rsid w:val="00AA6D76"/>
    <w:rsid w:val="00AB354C"/>
    <w:rsid w:val="00AC51A9"/>
    <w:rsid w:val="00AC771A"/>
    <w:rsid w:val="00AD6FFB"/>
    <w:rsid w:val="00AD7702"/>
    <w:rsid w:val="00AE0E4A"/>
    <w:rsid w:val="00AE1836"/>
    <w:rsid w:val="00AF09D3"/>
    <w:rsid w:val="00AF42C7"/>
    <w:rsid w:val="00AF5907"/>
    <w:rsid w:val="00B07777"/>
    <w:rsid w:val="00B12F6C"/>
    <w:rsid w:val="00B148CD"/>
    <w:rsid w:val="00B17E79"/>
    <w:rsid w:val="00B26C37"/>
    <w:rsid w:val="00B34146"/>
    <w:rsid w:val="00B40B3E"/>
    <w:rsid w:val="00B52601"/>
    <w:rsid w:val="00B54BAE"/>
    <w:rsid w:val="00B55FC8"/>
    <w:rsid w:val="00B6310D"/>
    <w:rsid w:val="00B71C4D"/>
    <w:rsid w:val="00BB14EF"/>
    <w:rsid w:val="00BB338D"/>
    <w:rsid w:val="00BB5B34"/>
    <w:rsid w:val="00BB611B"/>
    <w:rsid w:val="00BC71BC"/>
    <w:rsid w:val="00BD2D60"/>
    <w:rsid w:val="00BD7193"/>
    <w:rsid w:val="00BE0DDA"/>
    <w:rsid w:val="00BE59E0"/>
    <w:rsid w:val="00BE620B"/>
    <w:rsid w:val="00C04996"/>
    <w:rsid w:val="00C068C4"/>
    <w:rsid w:val="00C16640"/>
    <w:rsid w:val="00C25B13"/>
    <w:rsid w:val="00C3103D"/>
    <w:rsid w:val="00C3111C"/>
    <w:rsid w:val="00C43C71"/>
    <w:rsid w:val="00C50503"/>
    <w:rsid w:val="00C57F8E"/>
    <w:rsid w:val="00C64D54"/>
    <w:rsid w:val="00C763C9"/>
    <w:rsid w:val="00C815A7"/>
    <w:rsid w:val="00C82937"/>
    <w:rsid w:val="00C9094D"/>
    <w:rsid w:val="00C93CFC"/>
    <w:rsid w:val="00C96ED8"/>
    <w:rsid w:val="00C97017"/>
    <w:rsid w:val="00CA013C"/>
    <w:rsid w:val="00CA13EA"/>
    <w:rsid w:val="00CA50BF"/>
    <w:rsid w:val="00CC4130"/>
    <w:rsid w:val="00CE2DCC"/>
    <w:rsid w:val="00CE35F0"/>
    <w:rsid w:val="00CF627E"/>
    <w:rsid w:val="00D113AB"/>
    <w:rsid w:val="00D12E21"/>
    <w:rsid w:val="00D1665B"/>
    <w:rsid w:val="00D24DE8"/>
    <w:rsid w:val="00D310CF"/>
    <w:rsid w:val="00D43584"/>
    <w:rsid w:val="00D53D06"/>
    <w:rsid w:val="00D63923"/>
    <w:rsid w:val="00D729C2"/>
    <w:rsid w:val="00D749AC"/>
    <w:rsid w:val="00D7781C"/>
    <w:rsid w:val="00D85723"/>
    <w:rsid w:val="00D86DD2"/>
    <w:rsid w:val="00DA2E79"/>
    <w:rsid w:val="00DA30D2"/>
    <w:rsid w:val="00DC0C6B"/>
    <w:rsid w:val="00DD26FD"/>
    <w:rsid w:val="00DD51E3"/>
    <w:rsid w:val="00DE073D"/>
    <w:rsid w:val="00E06BA8"/>
    <w:rsid w:val="00E12403"/>
    <w:rsid w:val="00E13D8D"/>
    <w:rsid w:val="00E157C0"/>
    <w:rsid w:val="00E328C9"/>
    <w:rsid w:val="00E3662E"/>
    <w:rsid w:val="00E44F79"/>
    <w:rsid w:val="00E47B43"/>
    <w:rsid w:val="00E70D3C"/>
    <w:rsid w:val="00E770FA"/>
    <w:rsid w:val="00E77DB3"/>
    <w:rsid w:val="00E82076"/>
    <w:rsid w:val="00E939C4"/>
    <w:rsid w:val="00E95397"/>
    <w:rsid w:val="00E95C73"/>
    <w:rsid w:val="00EA4742"/>
    <w:rsid w:val="00EA6862"/>
    <w:rsid w:val="00EB1CE6"/>
    <w:rsid w:val="00EB4839"/>
    <w:rsid w:val="00EC75B2"/>
    <w:rsid w:val="00ED1ABE"/>
    <w:rsid w:val="00ED6991"/>
    <w:rsid w:val="00EE65CC"/>
    <w:rsid w:val="00EF5577"/>
    <w:rsid w:val="00F01FF6"/>
    <w:rsid w:val="00F11B72"/>
    <w:rsid w:val="00F13B51"/>
    <w:rsid w:val="00F34409"/>
    <w:rsid w:val="00F347A3"/>
    <w:rsid w:val="00F46334"/>
    <w:rsid w:val="00F56DA5"/>
    <w:rsid w:val="00F60A30"/>
    <w:rsid w:val="00F6340A"/>
    <w:rsid w:val="00F673B8"/>
    <w:rsid w:val="00F70FF2"/>
    <w:rsid w:val="00F72E6B"/>
    <w:rsid w:val="00F94CA8"/>
    <w:rsid w:val="00FB446F"/>
    <w:rsid w:val="00FC2BA4"/>
    <w:rsid w:val="00FC6557"/>
    <w:rsid w:val="00FC77E6"/>
    <w:rsid w:val="00FD5C31"/>
    <w:rsid w:val="00FD7E86"/>
    <w:rsid w:val="00FE2207"/>
    <w:rsid w:val="00FF38C5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2ce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C4"/>
    <w:pPr>
      <w:widowControl w:val="0"/>
      <w:spacing w:line="240" w:lineRule="atLeast"/>
    </w:pPr>
    <w:rPr>
      <w:rFonts w:ascii="Calibri" w:hAnsi="Calibri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E939C4"/>
    <w:pPr>
      <w:keepNext/>
      <w:numPr>
        <w:numId w:val="1"/>
      </w:numPr>
      <w:spacing w:before="120" w:after="60"/>
      <w:ind w:left="720" w:hanging="720"/>
      <w:outlineLvl w:val="0"/>
    </w:pPr>
    <w:rPr>
      <w:rFonts w:ascii="Cambria" w:hAnsi="Cambria"/>
      <w:b/>
      <w:sz w:val="24"/>
    </w:rPr>
  </w:style>
  <w:style w:type="paragraph" w:styleId="Ttulo2">
    <w:name w:val="heading 2"/>
    <w:basedOn w:val="Ttulo1"/>
    <w:next w:val="Normal"/>
    <w:qFormat/>
    <w:rsid w:val="00463E6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63E6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63E6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63E6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63E6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63E6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63E6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63E6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63E6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463E6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63E6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63E6D"/>
    <w:pPr>
      <w:ind w:left="900" w:hanging="900"/>
    </w:pPr>
  </w:style>
  <w:style w:type="paragraph" w:styleId="Sumrio1">
    <w:name w:val="toc 1"/>
    <w:basedOn w:val="Normal"/>
    <w:next w:val="Normal"/>
    <w:uiPriority w:val="39"/>
    <w:rsid w:val="00926BCA"/>
    <w:pPr>
      <w:tabs>
        <w:tab w:val="left" w:pos="567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463E6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463E6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63E6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463E6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63E6D"/>
  </w:style>
  <w:style w:type="paragraph" w:customStyle="1" w:styleId="Bullet2">
    <w:name w:val="Bullet2"/>
    <w:basedOn w:val="Normal"/>
    <w:rsid w:val="00463E6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63E6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63E6D"/>
    <w:pPr>
      <w:keepLines/>
      <w:spacing w:after="120"/>
    </w:pPr>
  </w:style>
  <w:style w:type="paragraph" w:styleId="Corpodetexto">
    <w:name w:val="Body Text"/>
    <w:basedOn w:val="Normal"/>
    <w:semiHidden/>
    <w:rsid w:val="00463E6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63E6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63E6D"/>
    <w:pPr>
      <w:ind w:left="720" w:hanging="432"/>
    </w:pPr>
  </w:style>
  <w:style w:type="character" w:styleId="Refdenotaderodap">
    <w:name w:val="footnote reference"/>
    <w:basedOn w:val="Fontepargpadro"/>
    <w:semiHidden/>
    <w:rsid w:val="00463E6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63E6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63E6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63E6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463E6D"/>
    <w:pPr>
      <w:ind w:left="600"/>
    </w:pPr>
  </w:style>
  <w:style w:type="paragraph" w:styleId="Sumrio5">
    <w:name w:val="toc 5"/>
    <w:basedOn w:val="Normal"/>
    <w:next w:val="Normal"/>
    <w:semiHidden/>
    <w:rsid w:val="00463E6D"/>
    <w:pPr>
      <w:ind w:left="800"/>
    </w:pPr>
  </w:style>
  <w:style w:type="paragraph" w:styleId="Sumrio6">
    <w:name w:val="toc 6"/>
    <w:basedOn w:val="Normal"/>
    <w:next w:val="Normal"/>
    <w:semiHidden/>
    <w:rsid w:val="00463E6D"/>
    <w:pPr>
      <w:ind w:left="1000"/>
    </w:pPr>
  </w:style>
  <w:style w:type="paragraph" w:styleId="Sumrio7">
    <w:name w:val="toc 7"/>
    <w:basedOn w:val="Normal"/>
    <w:next w:val="Normal"/>
    <w:semiHidden/>
    <w:rsid w:val="00463E6D"/>
    <w:pPr>
      <w:ind w:left="1200"/>
    </w:pPr>
  </w:style>
  <w:style w:type="paragraph" w:styleId="Sumrio8">
    <w:name w:val="toc 8"/>
    <w:basedOn w:val="Normal"/>
    <w:next w:val="Normal"/>
    <w:semiHidden/>
    <w:rsid w:val="00463E6D"/>
    <w:pPr>
      <w:ind w:left="1400"/>
    </w:pPr>
  </w:style>
  <w:style w:type="paragraph" w:styleId="Sumrio9">
    <w:name w:val="toc 9"/>
    <w:basedOn w:val="Normal"/>
    <w:next w:val="Normal"/>
    <w:semiHidden/>
    <w:rsid w:val="00463E6D"/>
    <w:pPr>
      <w:ind w:left="1600"/>
    </w:pPr>
  </w:style>
  <w:style w:type="paragraph" w:customStyle="1" w:styleId="MainTitle">
    <w:name w:val="Main Title"/>
    <w:basedOn w:val="Normal"/>
    <w:rsid w:val="00463E6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63E6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63E6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63E6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63E6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sid w:val="00463E6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qFormat/>
    <w:rsid w:val="001E7018"/>
    <w:rPr>
      <w:b/>
      <w:bCs/>
    </w:rPr>
  </w:style>
  <w:style w:type="paragraph" w:customStyle="1" w:styleId="infoblue0">
    <w:name w:val="infoblue"/>
    <w:basedOn w:val="Normal"/>
    <w:rsid w:val="00A40AFB"/>
    <w:pPr>
      <w:widowControl/>
      <w:spacing w:after="120"/>
    </w:pPr>
    <w:rPr>
      <w:i/>
      <w:iCs/>
      <w:color w:val="0000FF"/>
      <w:lang w:val="pt-BR" w:eastAsia="pt-BR"/>
    </w:rPr>
  </w:style>
  <w:style w:type="paragraph" w:customStyle="1" w:styleId="titedicao">
    <w:name w:val="titedicao"/>
    <w:basedOn w:val="Normal"/>
    <w:rsid w:val="00AB354C"/>
    <w:pPr>
      <w:widowControl/>
      <w:spacing w:before="12" w:after="12" w:line="240" w:lineRule="auto"/>
      <w:ind w:left="12" w:right="12"/>
    </w:pPr>
    <w:rPr>
      <w:rFonts w:ascii="Arial" w:hAnsi="Arial" w:cs="Arial"/>
      <w:b/>
      <w:bCs/>
      <w:color w:val="ADD8E6"/>
      <w:sz w:val="15"/>
      <w:szCs w:val="15"/>
      <w:lang w:val="pt-BR" w:eastAsia="pt-BR"/>
    </w:rPr>
  </w:style>
  <w:style w:type="paragraph" w:styleId="NormalWeb">
    <w:name w:val="Normal (Web)"/>
    <w:basedOn w:val="Normal"/>
    <w:uiPriority w:val="99"/>
    <w:rsid w:val="00AD7702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styleId="Refdecomentrio">
    <w:name w:val="annotation reference"/>
    <w:basedOn w:val="Fontepargpadro"/>
    <w:semiHidden/>
    <w:rsid w:val="00031F5B"/>
    <w:rPr>
      <w:sz w:val="16"/>
      <w:szCs w:val="16"/>
    </w:rPr>
  </w:style>
  <w:style w:type="paragraph" w:styleId="Textodecomentrio">
    <w:name w:val="annotation text"/>
    <w:basedOn w:val="Normal"/>
    <w:semiHidden/>
    <w:rsid w:val="00031F5B"/>
  </w:style>
  <w:style w:type="paragraph" w:styleId="Assuntodocomentrio">
    <w:name w:val="annotation subject"/>
    <w:basedOn w:val="Textodecomentrio"/>
    <w:next w:val="Textodecomentrio"/>
    <w:semiHidden/>
    <w:rsid w:val="00031F5B"/>
    <w:rPr>
      <w:b/>
      <w:bCs/>
    </w:rPr>
  </w:style>
  <w:style w:type="paragraph" w:styleId="Textodebalo">
    <w:name w:val="Balloon Text"/>
    <w:basedOn w:val="Normal"/>
    <w:semiHidden/>
    <w:rsid w:val="00031F5B"/>
    <w:rPr>
      <w:rFonts w:ascii="Tahoma" w:hAnsi="Tahoma" w:cs="Tahoma"/>
      <w:sz w:val="16"/>
      <w:szCs w:val="16"/>
    </w:rPr>
  </w:style>
  <w:style w:type="paragraph" w:customStyle="1" w:styleId="paragraph40">
    <w:name w:val="paragraph4"/>
    <w:basedOn w:val="Normal"/>
    <w:rsid w:val="0026487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NormalArial">
    <w:name w:val="Normal + Arial"/>
    <w:aliases w:val="Justificado + 12 pt,À esquerda:  0,63 cm,Primeira linha:  1,....."/>
    <w:basedOn w:val="Normal"/>
    <w:rsid w:val="00AF42C7"/>
    <w:pPr>
      <w:widowControl/>
      <w:spacing w:line="240" w:lineRule="auto"/>
    </w:pPr>
    <w:rPr>
      <w:rFonts w:ascii="Arial" w:hAnsi="Arial" w:cs="Arial"/>
      <w:color w:val="000000"/>
      <w:sz w:val="22"/>
      <w:szCs w:val="22"/>
      <w:lang w:val="pt-BR" w:eastAsia="pt-BR"/>
    </w:rPr>
  </w:style>
  <w:style w:type="paragraph" w:styleId="Reviso">
    <w:name w:val="Revision"/>
    <w:hidden/>
    <w:uiPriority w:val="99"/>
    <w:semiHidden/>
    <w:rsid w:val="0049236F"/>
    <w:rPr>
      <w:lang w:val="en-US" w:eastAsia="en-US"/>
    </w:rPr>
  </w:style>
  <w:style w:type="character" w:customStyle="1" w:styleId="TtuloChar">
    <w:name w:val="Título Char"/>
    <w:basedOn w:val="Fontepargpadro"/>
    <w:link w:val="Ttulo"/>
    <w:uiPriority w:val="99"/>
    <w:rsid w:val="00E939C4"/>
    <w:rPr>
      <w:rFonts w:ascii="Arial" w:hAnsi="Arial"/>
      <w:b/>
      <w:sz w:val="36"/>
      <w:lang w:val="en-US" w:eastAsia="en-US"/>
    </w:rPr>
  </w:style>
  <w:style w:type="paragraph" w:styleId="SemEspaamento">
    <w:name w:val="No Spacing"/>
    <w:link w:val="SemEspaamentoChar"/>
    <w:uiPriority w:val="1"/>
    <w:qFormat/>
    <w:rsid w:val="00E939C4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939C4"/>
    <w:rPr>
      <w:rFonts w:ascii="Calibri" w:hAnsi="Calibri"/>
      <w:sz w:val="22"/>
      <w:szCs w:val="22"/>
      <w:lang w:val="pt-BR" w:eastAsia="en-US" w:bidi="ar-SA"/>
    </w:rPr>
  </w:style>
  <w:style w:type="character" w:customStyle="1" w:styleId="Estilo3">
    <w:name w:val="Estilo3"/>
    <w:basedOn w:val="Fontepargpadro"/>
    <w:uiPriority w:val="1"/>
    <w:rsid w:val="00E939C4"/>
    <w:rPr>
      <w:rFonts w:ascii="Calibri" w:hAnsi="Calibri"/>
      <w:b/>
      <w:sz w:val="28"/>
    </w:rPr>
  </w:style>
  <w:style w:type="character" w:customStyle="1" w:styleId="RodapChar">
    <w:name w:val="Rodapé Char"/>
    <w:basedOn w:val="Fontepargpadro"/>
    <w:link w:val="Rodap"/>
    <w:uiPriority w:val="99"/>
    <w:rsid w:val="00E939C4"/>
    <w:rPr>
      <w:rFonts w:ascii="Calibri" w:hAnsi="Calibri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B3C7D"/>
    <w:rPr>
      <w:color w:val="800080"/>
      <w:u w:val="single"/>
    </w:rPr>
  </w:style>
  <w:style w:type="table" w:styleId="GradeMdia2-nfase5">
    <w:name w:val="Medium Grid 2 Accent 5"/>
    <w:basedOn w:val="Tabelanormal"/>
    <w:uiPriority w:val="68"/>
    <w:rsid w:val="007E42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7E42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elacomgrade">
    <w:name w:val="Table Grid"/>
    <w:basedOn w:val="Tabelanormal"/>
    <w:uiPriority w:val="39"/>
    <w:rsid w:val="00A54DE9"/>
    <w:rPr>
      <w:rFonts w:asciiTheme="minorHAnsi" w:eastAsiaTheme="minorHAnsi" w:hAnsiTheme="minorHAnsi" w:cstheme="minorBidi"/>
      <w:sz w:val="22"/>
      <w:szCs w:val="22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elanormal"/>
    <w:uiPriority w:val="49"/>
    <w:rsid w:val="00A54DE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A54DE9"/>
    <w:pPr>
      <w:ind w:left="720"/>
      <w:contextualSpacing/>
    </w:pPr>
  </w:style>
  <w:style w:type="table" w:customStyle="1" w:styleId="GridTable5DarkAccent1">
    <w:name w:val="Grid Table 5 Dark Accent 1"/>
    <w:basedOn w:val="Tabelanormal"/>
    <w:uiPriority w:val="50"/>
    <w:rsid w:val="00A061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2Accent1">
    <w:name w:val="Grid Table 2 Accent 1"/>
    <w:basedOn w:val="Tabelanormal"/>
    <w:uiPriority w:val="47"/>
    <w:rsid w:val="00A061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Verses">
    <w:name w:val="Versões"/>
    <w:link w:val="VersesChar"/>
    <w:qFormat/>
    <w:rsid w:val="008A528D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8A528D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8A528D"/>
    <w:pPr>
      <w:widowControl/>
      <w:spacing w:line="240" w:lineRule="auto"/>
    </w:pPr>
    <w:rPr>
      <w:rFonts w:eastAsia="Times"/>
      <w:sz w:val="22"/>
      <w:szCs w:val="16"/>
      <w:lang w:val="pt-BR" w:eastAsia="pt-BR"/>
    </w:rPr>
  </w:style>
  <w:style w:type="character" w:customStyle="1" w:styleId="apple-converted-space">
    <w:name w:val="apple-converted-space"/>
    <w:basedOn w:val="Fontepargpadro"/>
    <w:rsid w:val="00550FF7"/>
  </w:style>
  <w:style w:type="character" w:styleId="nfase">
    <w:name w:val="Emphasis"/>
    <w:basedOn w:val="Fontepargpadro"/>
    <w:uiPriority w:val="20"/>
    <w:qFormat/>
    <w:rsid w:val="00550FF7"/>
    <w:rPr>
      <w:i/>
      <w:iCs/>
    </w:rPr>
  </w:style>
  <w:style w:type="character" w:customStyle="1" w:styleId="Ttulo1Char">
    <w:name w:val="Título 1 Char"/>
    <w:basedOn w:val="Fontepargpadro"/>
    <w:link w:val="Ttulo1"/>
    <w:rsid w:val="008B2121"/>
    <w:rPr>
      <w:rFonts w:ascii="Cambria" w:hAnsi="Cambria"/>
      <w:b/>
      <w:sz w:val="24"/>
      <w:lang w:val="en-US" w:eastAsia="en-US"/>
    </w:rPr>
  </w:style>
  <w:style w:type="character" w:customStyle="1" w:styleId="fontstyle01">
    <w:name w:val="fontstyle01"/>
    <w:basedOn w:val="Fontepargpadro"/>
    <w:rsid w:val="008B2121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C4"/>
    <w:pPr>
      <w:widowControl w:val="0"/>
      <w:spacing w:line="240" w:lineRule="atLeast"/>
    </w:pPr>
    <w:rPr>
      <w:rFonts w:ascii="Calibri" w:hAnsi="Calibri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E939C4"/>
    <w:pPr>
      <w:keepNext/>
      <w:numPr>
        <w:numId w:val="1"/>
      </w:numPr>
      <w:spacing w:before="120" w:after="60"/>
      <w:ind w:left="720" w:hanging="720"/>
      <w:outlineLvl w:val="0"/>
    </w:pPr>
    <w:rPr>
      <w:rFonts w:ascii="Cambria" w:hAnsi="Cambria"/>
      <w:b/>
      <w:sz w:val="24"/>
    </w:rPr>
  </w:style>
  <w:style w:type="paragraph" w:styleId="Ttulo2">
    <w:name w:val="heading 2"/>
    <w:basedOn w:val="Ttulo1"/>
    <w:next w:val="Normal"/>
    <w:qFormat/>
    <w:rsid w:val="00463E6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63E6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63E6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63E6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63E6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63E6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63E6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63E6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63E6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463E6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63E6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63E6D"/>
    <w:pPr>
      <w:ind w:left="900" w:hanging="900"/>
    </w:pPr>
  </w:style>
  <w:style w:type="paragraph" w:styleId="Sumrio1">
    <w:name w:val="toc 1"/>
    <w:basedOn w:val="Normal"/>
    <w:next w:val="Normal"/>
    <w:uiPriority w:val="39"/>
    <w:rsid w:val="00926BCA"/>
    <w:pPr>
      <w:tabs>
        <w:tab w:val="left" w:pos="567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463E6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463E6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63E6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463E6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63E6D"/>
  </w:style>
  <w:style w:type="paragraph" w:customStyle="1" w:styleId="Bullet2">
    <w:name w:val="Bullet2"/>
    <w:basedOn w:val="Normal"/>
    <w:rsid w:val="00463E6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63E6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63E6D"/>
    <w:pPr>
      <w:keepLines/>
      <w:spacing w:after="120"/>
    </w:pPr>
  </w:style>
  <w:style w:type="paragraph" w:styleId="Corpodetexto">
    <w:name w:val="Body Text"/>
    <w:basedOn w:val="Normal"/>
    <w:semiHidden/>
    <w:rsid w:val="00463E6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63E6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63E6D"/>
    <w:pPr>
      <w:ind w:left="720" w:hanging="432"/>
    </w:pPr>
  </w:style>
  <w:style w:type="character" w:styleId="Refdenotaderodap">
    <w:name w:val="footnote reference"/>
    <w:basedOn w:val="Fontepargpadro"/>
    <w:semiHidden/>
    <w:rsid w:val="00463E6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63E6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63E6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63E6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463E6D"/>
    <w:pPr>
      <w:ind w:left="600"/>
    </w:pPr>
  </w:style>
  <w:style w:type="paragraph" w:styleId="Sumrio5">
    <w:name w:val="toc 5"/>
    <w:basedOn w:val="Normal"/>
    <w:next w:val="Normal"/>
    <w:semiHidden/>
    <w:rsid w:val="00463E6D"/>
    <w:pPr>
      <w:ind w:left="800"/>
    </w:pPr>
  </w:style>
  <w:style w:type="paragraph" w:styleId="Sumrio6">
    <w:name w:val="toc 6"/>
    <w:basedOn w:val="Normal"/>
    <w:next w:val="Normal"/>
    <w:semiHidden/>
    <w:rsid w:val="00463E6D"/>
    <w:pPr>
      <w:ind w:left="1000"/>
    </w:pPr>
  </w:style>
  <w:style w:type="paragraph" w:styleId="Sumrio7">
    <w:name w:val="toc 7"/>
    <w:basedOn w:val="Normal"/>
    <w:next w:val="Normal"/>
    <w:semiHidden/>
    <w:rsid w:val="00463E6D"/>
    <w:pPr>
      <w:ind w:left="1200"/>
    </w:pPr>
  </w:style>
  <w:style w:type="paragraph" w:styleId="Sumrio8">
    <w:name w:val="toc 8"/>
    <w:basedOn w:val="Normal"/>
    <w:next w:val="Normal"/>
    <w:semiHidden/>
    <w:rsid w:val="00463E6D"/>
    <w:pPr>
      <w:ind w:left="1400"/>
    </w:pPr>
  </w:style>
  <w:style w:type="paragraph" w:styleId="Sumrio9">
    <w:name w:val="toc 9"/>
    <w:basedOn w:val="Normal"/>
    <w:next w:val="Normal"/>
    <w:semiHidden/>
    <w:rsid w:val="00463E6D"/>
    <w:pPr>
      <w:ind w:left="1600"/>
    </w:pPr>
  </w:style>
  <w:style w:type="paragraph" w:customStyle="1" w:styleId="MainTitle">
    <w:name w:val="Main Title"/>
    <w:basedOn w:val="Normal"/>
    <w:rsid w:val="00463E6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63E6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63E6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63E6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63E6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sid w:val="00463E6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qFormat/>
    <w:rsid w:val="001E7018"/>
    <w:rPr>
      <w:b/>
      <w:bCs/>
    </w:rPr>
  </w:style>
  <w:style w:type="paragraph" w:customStyle="1" w:styleId="infoblue0">
    <w:name w:val="infoblue"/>
    <w:basedOn w:val="Normal"/>
    <w:rsid w:val="00A40AFB"/>
    <w:pPr>
      <w:widowControl/>
      <w:spacing w:after="120"/>
    </w:pPr>
    <w:rPr>
      <w:i/>
      <w:iCs/>
      <w:color w:val="0000FF"/>
      <w:lang w:val="pt-BR" w:eastAsia="pt-BR"/>
    </w:rPr>
  </w:style>
  <w:style w:type="paragraph" w:customStyle="1" w:styleId="titedicao">
    <w:name w:val="titedicao"/>
    <w:basedOn w:val="Normal"/>
    <w:rsid w:val="00AB354C"/>
    <w:pPr>
      <w:widowControl/>
      <w:spacing w:before="12" w:after="12" w:line="240" w:lineRule="auto"/>
      <w:ind w:left="12" w:right="12"/>
    </w:pPr>
    <w:rPr>
      <w:rFonts w:ascii="Arial" w:hAnsi="Arial" w:cs="Arial"/>
      <w:b/>
      <w:bCs/>
      <w:color w:val="ADD8E6"/>
      <w:sz w:val="15"/>
      <w:szCs w:val="15"/>
      <w:lang w:val="pt-BR" w:eastAsia="pt-BR"/>
    </w:rPr>
  </w:style>
  <w:style w:type="paragraph" w:styleId="NormalWeb">
    <w:name w:val="Normal (Web)"/>
    <w:basedOn w:val="Normal"/>
    <w:uiPriority w:val="99"/>
    <w:rsid w:val="00AD7702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styleId="Refdecomentrio">
    <w:name w:val="annotation reference"/>
    <w:basedOn w:val="Fontepargpadro"/>
    <w:semiHidden/>
    <w:rsid w:val="00031F5B"/>
    <w:rPr>
      <w:sz w:val="16"/>
      <w:szCs w:val="16"/>
    </w:rPr>
  </w:style>
  <w:style w:type="paragraph" w:styleId="Textodecomentrio">
    <w:name w:val="annotation text"/>
    <w:basedOn w:val="Normal"/>
    <w:semiHidden/>
    <w:rsid w:val="00031F5B"/>
  </w:style>
  <w:style w:type="paragraph" w:styleId="Assuntodocomentrio">
    <w:name w:val="annotation subject"/>
    <w:basedOn w:val="Textodecomentrio"/>
    <w:next w:val="Textodecomentrio"/>
    <w:semiHidden/>
    <w:rsid w:val="00031F5B"/>
    <w:rPr>
      <w:b/>
      <w:bCs/>
    </w:rPr>
  </w:style>
  <w:style w:type="paragraph" w:styleId="Textodebalo">
    <w:name w:val="Balloon Text"/>
    <w:basedOn w:val="Normal"/>
    <w:semiHidden/>
    <w:rsid w:val="00031F5B"/>
    <w:rPr>
      <w:rFonts w:ascii="Tahoma" w:hAnsi="Tahoma" w:cs="Tahoma"/>
      <w:sz w:val="16"/>
      <w:szCs w:val="16"/>
    </w:rPr>
  </w:style>
  <w:style w:type="paragraph" w:customStyle="1" w:styleId="paragraph40">
    <w:name w:val="paragraph4"/>
    <w:basedOn w:val="Normal"/>
    <w:rsid w:val="0026487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NormalArial">
    <w:name w:val="Normal + Arial"/>
    <w:aliases w:val="Justificado + 12 pt,À esquerda:  0,63 cm,Primeira linha:  1,....."/>
    <w:basedOn w:val="Normal"/>
    <w:rsid w:val="00AF42C7"/>
    <w:pPr>
      <w:widowControl/>
      <w:spacing w:line="240" w:lineRule="auto"/>
    </w:pPr>
    <w:rPr>
      <w:rFonts w:ascii="Arial" w:hAnsi="Arial" w:cs="Arial"/>
      <w:color w:val="000000"/>
      <w:sz w:val="22"/>
      <w:szCs w:val="22"/>
      <w:lang w:val="pt-BR" w:eastAsia="pt-BR"/>
    </w:rPr>
  </w:style>
  <w:style w:type="paragraph" w:styleId="Reviso">
    <w:name w:val="Revision"/>
    <w:hidden/>
    <w:uiPriority w:val="99"/>
    <w:semiHidden/>
    <w:rsid w:val="0049236F"/>
    <w:rPr>
      <w:lang w:val="en-US" w:eastAsia="en-US"/>
    </w:rPr>
  </w:style>
  <w:style w:type="character" w:customStyle="1" w:styleId="TtuloChar">
    <w:name w:val="Título Char"/>
    <w:basedOn w:val="Fontepargpadro"/>
    <w:link w:val="Ttulo"/>
    <w:uiPriority w:val="99"/>
    <w:rsid w:val="00E939C4"/>
    <w:rPr>
      <w:rFonts w:ascii="Arial" w:hAnsi="Arial"/>
      <w:b/>
      <w:sz w:val="36"/>
      <w:lang w:val="en-US" w:eastAsia="en-US"/>
    </w:rPr>
  </w:style>
  <w:style w:type="paragraph" w:styleId="SemEspaamento">
    <w:name w:val="No Spacing"/>
    <w:link w:val="SemEspaamentoChar"/>
    <w:uiPriority w:val="1"/>
    <w:qFormat/>
    <w:rsid w:val="00E939C4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939C4"/>
    <w:rPr>
      <w:rFonts w:ascii="Calibri" w:hAnsi="Calibri"/>
      <w:sz w:val="22"/>
      <w:szCs w:val="22"/>
      <w:lang w:val="pt-BR" w:eastAsia="en-US" w:bidi="ar-SA"/>
    </w:rPr>
  </w:style>
  <w:style w:type="character" w:customStyle="1" w:styleId="Estilo3">
    <w:name w:val="Estilo3"/>
    <w:basedOn w:val="Fontepargpadro"/>
    <w:uiPriority w:val="1"/>
    <w:rsid w:val="00E939C4"/>
    <w:rPr>
      <w:rFonts w:ascii="Calibri" w:hAnsi="Calibri"/>
      <w:b/>
      <w:sz w:val="28"/>
    </w:rPr>
  </w:style>
  <w:style w:type="character" w:customStyle="1" w:styleId="RodapChar">
    <w:name w:val="Rodapé Char"/>
    <w:basedOn w:val="Fontepargpadro"/>
    <w:link w:val="Rodap"/>
    <w:uiPriority w:val="99"/>
    <w:rsid w:val="00E939C4"/>
    <w:rPr>
      <w:rFonts w:ascii="Calibri" w:hAnsi="Calibri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B3C7D"/>
    <w:rPr>
      <w:color w:val="800080"/>
      <w:u w:val="single"/>
    </w:rPr>
  </w:style>
  <w:style w:type="table" w:styleId="GradeMdia2-nfase5">
    <w:name w:val="Medium Grid 2 Accent 5"/>
    <w:basedOn w:val="Tabelanormal"/>
    <w:uiPriority w:val="68"/>
    <w:rsid w:val="007E42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7E42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elacomgrade">
    <w:name w:val="Table Grid"/>
    <w:basedOn w:val="Tabelanormal"/>
    <w:uiPriority w:val="39"/>
    <w:rsid w:val="00A54DE9"/>
    <w:rPr>
      <w:rFonts w:asciiTheme="minorHAnsi" w:eastAsiaTheme="minorHAnsi" w:hAnsiTheme="minorHAnsi" w:cstheme="minorBidi"/>
      <w:sz w:val="22"/>
      <w:szCs w:val="22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elanormal"/>
    <w:uiPriority w:val="49"/>
    <w:rsid w:val="00A54DE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A54DE9"/>
    <w:pPr>
      <w:ind w:left="720"/>
      <w:contextualSpacing/>
    </w:pPr>
  </w:style>
  <w:style w:type="table" w:customStyle="1" w:styleId="GridTable5DarkAccent1">
    <w:name w:val="Grid Table 5 Dark Accent 1"/>
    <w:basedOn w:val="Tabelanormal"/>
    <w:uiPriority w:val="50"/>
    <w:rsid w:val="00A061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2Accent1">
    <w:name w:val="Grid Table 2 Accent 1"/>
    <w:basedOn w:val="Tabelanormal"/>
    <w:uiPriority w:val="47"/>
    <w:rsid w:val="00A061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Verses">
    <w:name w:val="Versões"/>
    <w:link w:val="VersesChar"/>
    <w:qFormat/>
    <w:rsid w:val="008A528D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8A528D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8A528D"/>
    <w:pPr>
      <w:widowControl/>
      <w:spacing w:line="240" w:lineRule="auto"/>
    </w:pPr>
    <w:rPr>
      <w:rFonts w:eastAsia="Times"/>
      <w:sz w:val="22"/>
      <w:szCs w:val="16"/>
      <w:lang w:val="pt-BR" w:eastAsia="pt-BR"/>
    </w:rPr>
  </w:style>
  <w:style w:type="character" w:customStyle="1" w:styleId="apple-converted-space">
    <w:name w:val="apple-converted-space"/>
    <w:basedOn w:val="Fontepargpadro"/>
    <w:rsid w:val="00550FF7"/>
  </w:style>
  <w:style w:type="character" w:styleId="nfase">
    <w:name w:val="Emphasis"/>
    <w:basedOn w:val="Fontepargpadro"/>
    <w:uiPriority w:val="20"/>
    <w:qFormat/>
    <w:rsid w:val="00550FF7"/>
    <w:rPr>
      <w:i/>
      <w:iCs/>
    </w:rPr>
  </w:style>
  <w:style w:type="character" w:customStyle="1" w:styleId="Ttulo1Char">
    <w:name w:val="Título 1 Char"/>
    <w:basedOn w:val="Fontepargpadro"/>
    <w:link w:val="Ttulo1"/>
    <w:rsid w:val="008B2121"/>
    <w:rPr>
      <w:rFonts w:ascii="Cambria" w:hAnsi="Cambria"/>
      <w:b/>
      <w:sz w:val="24"/>
      <w:lang w:val="en-US" w:eastAsia="en-US"/>
    </w:rPr>
  </w:style>
  <w:style w:type="character" w:customStyle="1" w:styleId="fontstyle01">
    <w:name w:val="fontstyle01"/>
    <w:basedOn w:val="Fontepargpadro"/>
    <w:rsid w:val="008B2121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75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21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68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276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00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4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03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ney.ramalho\Meus%20documentos\Google%20Talk%20Arquivos%20recebidos\VISxxxx%20-%20Documento%20de%20Vis&#227;o%20(Resumid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VISxxxx - Documento de Visão (Resumido)</Template>
  <TotalTime>64</TotalTime>
  <Pages>3</Pages>
  <Words>311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Documento de Visão</vt:lpstr>
    </vt:vector>
  </TitlesOfParts>
  <Manager>jose.neto</Manager>
  <Company>Simplestec Informática</Company>
  <LinksUpToDate>false</LinksUpToDate>
  <CharactersWithSpaces>1989</CharactersWithSpaces>
  <SharedDoc>false</SharedDoc>
  <HLinks>
    <vt:vector size="18" baseType="variant">
      <vt:variant>
        <vt:i4>9371710</vt:i4>
      </vt:variant>
      <vt:variant>
        <vt:i4>123</vt:i4>
      </vt:variant>
      <vt:variant>
        <vt:i4>0</vt:i4>
      </vt:variant>
      <vt:variant>
        <vt:i4>5</vt:i4>
      </vt:variant>
      <vt:variant>
        <vt:lpwstr>C:\ProjetoArrecadacao\Documentos - Simplestec\Módulo I - Recepção e Envio\1. Fase de Requisitos\GLN - Arrecadação Online.doc</vt:lpwstr>
      </vt:variant>
      <vt:variant>
        <vt:lpwstr/>
      </vt:variant>
      <vt:variant>
        <vt:i4>4063357</vt:i4>
      </vt:variant>
      <vt:variant>
        <vt:i4>120</vt:i4>
      </vt:variant>
      <vt:variant>
        <vt:i4>0</vt:i4>
      </vt:variant>
      <vt:variant>
        <vt:i4>5</vt:i4>
      </vt:variant>
      <vt:variant>
        <vt:lpwstr>http://dwserver:30223/PWA/MPS.BR/PSDS/default.aspx</vt:lpwstr>
      </vt:variant>
      <vt:variant>
        <vt:lpwstr/>
      </vt:variant>
      <vt:variant>
        <vt:i4>14483604</vt:i4>
      </vt:variant>
      <vt:variant>
        <vt:i4>117</vt:i4>
      </vt:variant>
      <vt:variant>
        <vt:i4>0</vt:i4>
      </vt:variant>
      <vt:variant>
        <vt:i4>5</vt:i4>
      </vt:variant>
      <vt:variant>
        <vt:lpwstr>GLN - Arrecadação Online.doc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Arrecadação Municipal - Prefeitura do Recife</dc:subject>
  <dc:creator>daniel.abella</dc:creator>
  <cp:lastModifiedBy>Anderson</cp:lastModifiedBy>
  <cp:revision>3</cp:revision>
  <cp:lastPrinted>2007-12-03T14:06:00Z</cp:lastPrinted>
  <dcterms:created xsi:type="dcterms:W3CDTF">2016-10-16T14:48:00Z</dcterms:created>
  <dcterms:modified xsi:type="dcterms:W3CDTF">2016-10-19T18:16:00Z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Prefeitura do Recife</vt:lpwstr>
  </property>
  <property fmtid="{D5CDD505-2E9C-101B-9397-08002B2CF9AE}" pid="3" name="Sistema">
    <vt:lpwstr>Arrecadação Online</vt:lpwstr>
  </property>
</Properties>
</file>