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C4" w:rsidRPr="009C1DB6" w:rsidRDefault="00A54DE9" w:rsidP="00C16640">
      <w:pPr>
        <w:pStyle w:val="SemEspaamento"/>
        <w:ind w:left="-200"/>
        <w:rPr>
          <w:rFonts w:ascii="Cambria" w:hAnsi="Cambria"/>
          <w:sz w:val="72"/>
          <w:szCs w:val="72"/>
        </w:rPr>
      </w:pPr>
      <w:r>
        <w:rPr>
          <w:noProof/>
          <w:lang w:eastAsia="pt-BR"/>
        </w:rPr>
        <w:drawing>
          <wp:inline distT="0" distB="0" distL="0" distR="0" wp14:anchorId="386BE5A8" wp14:editId="1E563939">
            <wp:extent cx="1448817" cy="705091"/>
            <wp:effectExtent l="0" t="0" r="0" b="0"/>
            <wp:docPr id="4" name="Picture 2" descr="http://www.vestibularfacisa.com.br/img/logo-fac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://www.vestibularfacisa.com.br/img/logo-facis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17" cy="7050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316698">
        <w:rPr>
          <w:b/>
          <w:noProof/>
          <w:sz w:val="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-179705</wp:posOffset>
                </wp:positionH>
                <wp:positionV relativeFrom="page">
                  <wp:posOffset>1270</wp:posOffset>
                </wp:positionV>
                <wp:extent cx="7886065" cy="750570"/>
                <wp:effectExtent l="21590" t="21590" r="36195" b="4699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065" cy="750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3AD6086E" id="Rectangle 13" o:spid="_x0000_s1026" style="position:absolute;margin-left:-14.15pt;margin-top:.1pt;width:620.95pt;height:59.1pt;z-index:25165824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" o:allowincell="f" fillcolor="#4f81bd [3204]" strokecolor="#f2f2f2 [3041]" strokeweight="3pt">
                <v:shadow on="t" color="#243f60 [1604]" opacity=".5" offset="1pt"/>
                <w10:wrap anchorx="page" anchory="page"/>
              </v:rect>
            </w:pict>
          </mc:Fallback>
        </mc:AlternateContent>
      </w:r>
    </w:p>
    <w:p w:rsidR="00E939C4" w:rsidRDefault="00E939C4" w:rsidP="00E939C4">
      <w:pPr>
        <w:pStyle w:val="SemEspaamento"/>
        <w:ind w:left="567"/>
        <w:rPr>
          <w:b/>
          <w:sz w:val="28"/>
          <w:szCs w:val="72"/>
        </w:rPr>
      </w:pPr>
    </w:p>
    <w:p w:rsidR="008A528D" w:rsidRPr="008A528D" w:rsidRDefault="008A528D" w:rsidP="008A528D">
      <w:pPr>
        <w:pStyle w:val="SemEspaamento"/>
        <w:ind w:left="567"/>
        <w:rPr>
          <w:b/>
          <w:sz w:val="40"/>
          <w:szCs w:val="34"/>
        </w:rPr>
      </w:pPr>
      <w:r w:rsidRPr="008A528D">
        <w:rPr>
          <w:b/>
          <w:sz w:val="40"/>
          <w:szCs w:val="34"/>
        </w:rPr>
        <w:t>Projeto de Exemplo</w:t>
      </w:r>
    </w:p>
    <w:p w:rsidR="00E939C4" w:rsidRPr="003E0C3F" w:rsidRDefault="00A061BA" w:rsidP="00E939C4">
      <w:pPr>
        <w:pStyle w:val="SemEspaamento"/>
        <w:ind w:left="567"/>
        <w:rPr>
          <w:b/>
          <w:sz w:val="34"/>
          <w:szCs w:val="34"/>
        </w:rPr>
      </w:pPr>
      <w:r>
        <w:rPr>
          <w:b/>
          <w:sz w:val="34"/>
          <w:szCs w:val="34"/>
        </w:rPr>
        <w:t>Termo de Abertura do Projeto</w:t>
      </w:r>
    </w:p>
    <w:p w:rsidR="00E939C4" w:rsidRDefault="00316698" w:rsidP="00E939C4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Curso de Sistemas de Informação</w:t>
      </w:r>
    </w:p>
    <w:p w:rsidR="00A061BA" w:rsidRDefault="00A061BA" w:rsidP="00A061BA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Disciplina:</w:t>
      </w:r>
      <w:r w:rsidRPr="00A54DE9">
        <w:rPr>
          <w:rStyle w:val="Estilo3"/>
          <w:b w:val="0"/>
          <w:sz w:val="24"/>
          <w:szCs w:val="32"/>
        </w:rPr>
        <w:t xml:space="preserve"> </w:t>
      </w:r>
      <w:r w:rsidR="00316698">
        <w:rPr>
          <w:rStyle w:val="Estilo3"/>
          <w:b w:val="0"/>
          <w:sz w:val="24"/>
          <w:szCs w:val="32"/>
        </w:rPr>
        <w:t>Controle e Avaliação de Sistemas de Informação (CASI)</w:t>
      </w:r>
    </w:p>
    <w:p w:rsidR="00A54DE9" w:rsidRDefault="00A54DE9" w:rsidP="00E939C4">
      <w:pPr>
        <w:pStyle w:val="SemEspaamento"/>
        <w:ind w:left="567"/>
        <w:rPr>
          <w:rStyle w:val="Estilo3"/>
          <w:sz w:val="24"/>
          <w:szCs w:val="32"/>
        </w:rPr>
      </w:pPr>
      <w:r>
        <w:rPr>
          <w:rStyle w:val="Estilo3"/>
          <w:sz w:val="24"/>
          <w:szCs w:val="32"/>
        </w:rPr>
        <w:t>Professor:</w:t>
      </w:r>
      <w:r w:rsidRPr="00A54DE9">
        <w:rPr>
          <w:rStyle w:val="Estilo3"/>
          <w:b w:val="0"/>
          <w:sz w:val="24"/>
          <w:szCs w:val="32"/>
        </w:rPr>
        <w:t xml:space="preserve"> Daniel </w:t>
      </w:r>
      <w:proofErr w:type="spellStart"/>
      <w:r w:rsidRPr="00A54DE9">
        <w:rPr>
          <w:rStyle w:val="Estilo3"/>
          <w:b w:val="0"/>
          <w:sz w:val="24"/>
          <w:szCs w:val="32"/>
        </w:rPr>
        <w:t>Abella</w:t>
      </w:r>
      <w:proofErr w:type="spellEnd"/>
    </w:p>
    <w:p w:rsidR="007E4205" w:rsidRDefault="007E4205" w:rsidP="00E939C4">
      <w:pPr>
        <w:pStyle w:val="SemEspaamento"/>
        <w:ind w:left="567"/>
        <w:rPr>
          <w:rStyle w:val="Estilo3"/>
          <w:sz w:val="24"/>
          <w:szCs w:val="32"/>
        </w:rPr>
      </w:pPr>
    </w:p>
    <w:p w:rsidR="008A528D" w:rsidRDefault="008A528D" w:rsidP="008A528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2551"/>
        <w:gridCol w:w="2552"/>
        <w:gridCol w:w="1843"/>
      </w:tblGrid>
      <w:tr w:rsidR="008A528D" w:rsidRPr="000F71E0" w:rsidTr="00AE4721">
        <w:trPr>
          <w:trHeight w:val="377"/>
        </w:trPr>
        <w:tc>
          <w:tcPr>
            <w:tcW w:w="9526" w:type="dxa"/>
            <w:gridSpan w:val="4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Dados do Projeto</w:t>
            </w:r>
          </w:p>
        </w:tc>
      </w:tr>
      <w:tr w:rsidR="008A528D" w:rsidRPr="000F71E0" w:rsidTr="008A528D">
        <w:trPr>
          <w:trHeight w:val="283"/>
        </w:trPr>
        <w:tc>
          <w:tcPr>
            <w:tcW w:w="2580" w:type="dxa"/>
            <w:shd w:val="clear" w:color="auto" w:fill="4F81BD" w:themeFill="accent1"/>
            <w:vAlign w:val="center"/>
          </w:tcPr>
          <w:p w:rsidR="008A528D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Patrocinador</w:t>
            </w:r>
          </w:p>
        </w:tc>
        <w:tc>
          <w:tcPr>
            <w:tcW w:w="2551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Autor</w:t>
            </w:r>
          </w:p>
        </w:tc>
        <w:tc>
          <w:tcPr>
            <w:tcW w:w="2552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Aprovador</w:t>
            </w:r>
          </w:p>
        </w:tc>
        <w:tc>
          <w:tcPr>
            <w:tcW w:w="1843" w:type="dxa"/>
            <w:shd w:val="clear" w:color="auto" w:fill="4F81BD" w:themeFill="accent1"/>
            <w:vAlign w:val="center"/>
          </w:tcPr>
          <w:p w:rsidR="008A528D" w:rsidRPr="008A528D" w:rsidRDefault="008A528D" w:rsidP="008A528D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Versão</w:t>
            </w:r>
          </w:p>
        </w:tc>
      </w:tr>
      <w:tr w:rsidR="008A528D" w:rsidRPr="00C52528" w:rsidTr="008A528D">
        <w:trPr>
          <w:trHeight w:val="340"/>
        </w:trPr>
        <w:tc>
          <w:tcPr>
            <w:tcW w:w="2580" w:type="dxa"/>
            <w:vAlign w:val="center"/>
          </w:tcPr>
          <w:p w:rsidR="008A528D" w:rsidRPr="008A528D" w:rsidRDefault="004B7FB3" w:rsidP="00AE4721">
            <w:pPr>
              <w:pStyle w:val="Verses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Odebrech</w:t>
            </w:r>
            <w:proofErr w:type="spellEnd"/>
          </w:p>
        </w:tc>
        <w:tc>
          <w:tcPr>
            <w:tcW w:w="2551" w:type="dxa"/>
            <w:vAlign w:val="center"/>
          </w:tcPr>
          <w:p w:rsidR="008A528D" w:rsidRPr="008A528D" w:rsidRDefault="004B7FB3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Maria Nilda</w:t>
            </w:r>
          </w:p>
        </w:tc>
        <w:tc>
          <w:tcPr>
            <w:tcW w:w="2552" w:type="dxa"/>
            <w:vAlign w:val="center"/>
          </w:tcPr>
          <w:p w:rsidR="008A528D" w:rsidRPr="008A528D" w:rsidRDefault="004B7FB3" w:rsidP="00AE4721">
            <w:pPr>
              <w:pStyle w:val="Verses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Abella</w:t>
            </w:r>
            <w:proofErr w:type="spellEnd"/>
          </w:p>
        </w:tc>
        <w:tc>
          <w:tcPr>
            <w:tcW w:w="1843" w:type="dxa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</w:tbl>
    <w:p w:rsidR="008A528D" w:rsidRDefault="008A528D" w:rsidP="008A528D"/>
    <w:p w:rsidR="00550FF7" w:rsidRDefault="00550FF7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Descrição do Projeto</w:t>
      </w:r>
    </w:p>
    <w:p w:rsidR="00D533E6" w:rsidRDefault="00D533E6" w:rsidP="000A1A88">
      <w:pPr>
        <w:pStyle w:val="Ttulo1"/>
        <w:numPr>
          <w:ilvl w:val="0"/>
          <w:numId w:val="0"/>
        </w:numPr>
        <w:ind w:left="-76"/>
        <w:jc w:val="both"/>
        <w:rPr>
          <w:rFonts w:ascii="Arial Narrow" w:hAnsi="Arial Narrow"/>
          <w:b w:val="0"/>
          <w:color w:val="C0504D" w:themeColor="accent2"/>
          <w:sz w:val="18"/>
          <w:szCs w:val="18"/>
          <w:lang w:val="pt-BR"/>
        </w:rPr>
      </w:pPr>
    </w:p>
    <w:p w:rsidR="00D533E6" w:rsidRPr="003C3360" w:rsidRDefault="003C3360" w:rsidP="003C3360">
      <w:pPr>
        <w:jc w:val="both"/>
        <w:rPr>
          <w:lang w:val="pt-BR"/>
        </w:rPr>
      </w:pPr>
      <w:r w:rsidRPr="003C3360">
        <w:rPr>
          <w:rStyle w:val="fontstyle01"/>
          <w:lang w:val="pt-BR"/>
        </w:rPr>
        <w:t>C</w:t>
      </w:r>
      <w:r>
        <w:rPr>
          <w:rStyle w:val="fontstyle01"/>
          <w:lang w:val="pt-BR"/>
        </w:rPr>
        <w:t xml:space="preserve">onstrução de uma ponte na BR 230, no município de </w:t>
      </w:r>
      <w:proofErr w:type="gramStart"/>
      <w:r>
        <w:rPr>
          <w:rStyle w:val="fontstyle01"/>
          <w:lang w:val="pt-BR"/>
        </w:rPr>
        <w:t>Picuí</w:t>
      </w:r>
      <w:r w:rsidRPr="003C3360">
        <w:rPr>
          <w:rStyle w:val="fontstyle01"/>
          <w:lang w:val="pt-BR"/>
        </w:rPr>
        <w:t>-P</w:t>
      </w:r>
      <w:r>
        <w:rPr>
          <w:rStyle w:val="fontstyle01"/>
          <w:lang w:val="pt-BR"/>
        </w:rPr>
        <w:t>B</w:t>
      </w:r>
      <w:proofErr w:type="gramEnd"/>
      <w:r w:rsidRPr="003C3360">
        <w:rPr>
          <w:rStyle w:val="fontstyle01"/>
          <w:lang w:val="pt-BR"/>
        </w:rPr>
        <w:t>, par</w:t>
      </w:r>
      <w:r>
        <w:rPr>
          <w:rStyle w:val="fontstyle01"/>
          <w:lang w:val="pt-BR"/>
        </w:rPr>
        <w:t>a o cliente governo do estado da</w:t>
      </w:r>
      <w:r w:rsidRPr="003C3360">
        <w:rPr>
          <w:rStyle w:val="fontstyle01"/>
          <w:lang w:val="pt-BR"/>
        </w:rPr>
        <w:t xml:space="preserve"> P</w:t>
      </w:r>
      <w:r>
        <w:rPr>
          <w:rStyle w:val="fontstyle01"/>
          <w:lang w:val="pt-BR"/>
        </w:rPr>
        <w:t>araíba</w:t>
      </w:r>
      <w:r w:rsidRPr="003C3360">
        <w:rPr>
          <w:rStyle w:val="fontstyle01"/>
          <w:lang w:val="pt-BR"/>
        </w:rPr>
        <w:t>,</w:t>
      </w:r>
      <w:r>
        <w:rPr>
          <w:rStyle w:val="fontstyle01"/>
          <w:lang w:val="pt-BR"/>
        </w:rPr>
        <w:t xml:space="preserve"> em homenagem à </w:t>
      </w:r>
      <w:proofErr w:type="spellStart"/>
      <w:r>
        <w:rPr>
          <w:rStyle w:val="fontstyle01"/>
          <w:lang w:val="pt-BR"/>
        </w:rPr>
        <w:t>Iveralda</w:t>
      </w:r>
      <w:proofErr w:type="spellEnd"/>
      <w:r>
        <w:rPr>
          <w:rStyle w:val="fontstyle01"/>
          <w:lang w:val="pt-BR"/>
        </w:rPr>
        <w:t xml:space="preserve"> Medeiros</w:t>
      </w:r>
      <w:r w:rsidRPr="003C3360">
        <w:rPr>
          <w:rStyle w:val="fontstyle01"/>
          <w:lang w:val="pt-BR"/>
        </w:rPr>
        <w:t xml:space="preserve">, conforme parâmetros divulgados em edital no site </w:t>
      </w:r>
      <w:proofErr w:type="spellStart"/>
      <w:r w:rsidRPr="003C3360">
        <w:rPr>
          <w:rStyle w:val="fontstyle01"/>
          <w:lang w:val="pt-BR"/>
        </w:rPr>
        <w:t>comprasnet</w:t>
      </w:r>
      <w:proofErr w:type="spellEnd"/>
      <w:r w:rsidRPr="003C3360">
        <w:rPr>
          <w:rStyle w:val="fontstyle01"/>
          <w:lang w:val="pt-BR"/>
        </w:rPr>
        <w:t xml:space="preserve"> do governo federal.</w:t>
      </w:r>
    </w:p>
    <w:p w:rsidR="00D533E6" w:rsidRPr="00D533E6" w:rsidRDefault="00D533E6" w:rsidP="00D533E6">
      <w:pPr>
        <w:rPr>
          <w:lang w:val="pt-BR"/>
        </w:rPr>
      </w:pP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Justificativa</w:t>
      </w:r>
    </w:p>
    <w:p w:rsidR="003C3360" w:rsidRDefault="003C3360" w:rsidP="003C3360">
      <w:pPr>
        <w:rPr>
          <w:lang w:val="pt-BR"/>
        </w:rPr>
      </w:pPr>
    </w:p>
    <w:p w:rsidR="003C3360" w:rsidRDefault="003C3360" w:rsidP="003C3360">
      <w:pPr>
        <w:jc w:val="both"/>
        <w:rPr>
          <w:lang w:val="pt-BR"/>
        </w:rPr>
      </w:pPr>
      <w:r w:rsidRPr="003C3360">
        <w:rPr>
          <w:rStyle w:val="fontstyle01"/>
          <w:lang w:val="pt-BR"/>
        </w:rPr>
        <w:t xml:space="preserve">Participar de obra de vulto nacional, auferindo ganhos financeiros e de </w:t>
      </w:r>
      <w:proofErr w:type="spellStart"/>
      <w:r w:rsidRPr="003C3360">
        <w:rPr>
          <w:rStyle w:val="fontstyle01"/>
          <w:lang w:val="pt-BR"/>
        </w:rPr>
        <w:t>Know</w:t>
      </w:r>
      <w:proofErr w:type="spellEnd"/>
      <w:r w:rsidRPr="003C3360">
        <w:rPr>
          <w:rStyle w:val="fontstyle01"/>
          <w:lang w:val="pt-BR"/>
        </w:rPr>
        <w:t xml:space="preserve"> </w:t>
      </w:r>
      <w:proofErr w:type="spellStart"/>
      <w:r w:rsidRPr="003C3360">
        <w:rPr>
          <w:rStyle w:val="fontstyle01"/>
          <w:lang w:val="pt-BR"/>
        </w:rPr>
        <w:t>How</w:t>
      </w:r>
      <w:proofErr w:type="spellEnd"/>
      <w:r w:rsidRPr="003C3360">
        <w:rPr>
          <w:rStyle w:val="fontstyle01"/>
          <w:lang w:val="pt-BR"/>
        </w:rPr>
        <w:t xml:space="preserve"> em obras deste porte.</w:t>
      </w:r>
    </w:p>
    <w:p w:rsidR="003C3360" w:rsidRPr="003C3360" w:rsidRDefault="003C3360" w:rsidP="003C3360">
      <w:pPr>
        <w:rPr>
          <w:lang w:val="pt-BR"/>
        </w:rPr>
      </w:pPr>
    </w:p>
    <w:p w:rsidR="009974EC" w:rsidRP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Papeis e Responsabilidades</w:t>
      </w:r>
    </w:p>
    <w:p w:rsidR="00550FF7" w:rsidRDefault="00550FF7" w:rsidP="009974EC">
      <w:pPr>
        <w:rPr>
          <w:lang w:val="pt-BR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2551"/>
        <w:gridCol w:w="4395"/>
      </w:tblGrid>
      <w:tr w:rsidR="009974EC" w:rsidRPr="000F71E0" w:rsidTr="009974EC">
        <w:trPr>
          <w:trHeight w:val="283"/>
        </w:trPr>
        <w:tc>
          <w:tcPr>
            <w:tcW w:w="2580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Nome</w:t>
            </w:r>
          </w:p>
        </w:tc>
        <w:tc>
          <w:tcPr>
            <w:tcW w:w="2551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Papel</w:t>
            </w:r>
          </w:p>
        </w:tc>
        <w:tc>
          <w:tcPr>
            <w:tcW w:w="4395" w:type="dxa"/>
            <w:shd w:val="clear" w:color="auto" w:fill="4F81BD" w:themeFill="accent1"/>
            <w:vAlign w:val="center"/>
          </w:tcPr>
          <w:p w:rsidR="009974EC" w:rsidRPr="008A528D" w:rsidRDefault="009974EC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Responsabilidade</w:t>
            </w:r>
            <w:r w:rsidR="00550FF7">
              <w:rPr>
                <w:rFonts w:asciiTheme="majorHAnsi" w:hAnsiTheme="majorHAnsi"/>
                <w:b/>
                <w:color w:val="FFFFFF" w:themeColor="background1"/>
              </w:rPr>
              <w:t>s</w:t>
            </w:r>
          </w:p>
        </w:tc>
      </w:tr>
      <w:tr w:rsidR="009974EC" w:rsidRPr="00C52528" w:rsidTr="009974EC">
        <w:trPr>
          <w:trHeight w:val="340"/>
        </w:trPr>
        <w:tc>
          <w:tcPr>
            <w:tcW w:w="2580" w:type="dxa"/>
            <w:vAlign w:val="center"/>
          </w:tcPr>
          <w:p w:rsidR="009974EC" w:rsidRPr="008A528D" w:rsidRDefault="003C3360" w:rsidP="00550FF7">
            <w:pPr>
              <w:pStyle w:val="Verses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Olivanio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Remigio</w:t>
            </w:r>
            <w:proofErr w:type="spellEnd"/>
          </w:p>
        </w:tc>
        <w:tc>
          <w:tcPr>
            <w:tcW w:w="2551" w:type="dxa"/>
            <w:vAlign w:val="center"/>
          </w:tcPr>
          <w:p w:rsidR="009974EC" w:rsidRPr="008A528D" w:rsidRDefault="00550FF7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Gerente do Projeto</w:t>
            </w:r>
          </w:p>
        </w:tc>
        <w:tc>
          <w:tcPr>
            <w:tcW w:w="4395" w:type="dxa"/>
            <w:vAlign w:val="center"/>
          </w:tcPr>
          <w:p w:rsidR="009974EC" w:rsidRPr="008A528D" w:rsidRDefault="00550FF7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Responsabilidade</w:t>
            </w:r>
          </w:p>
        </w:tc>
      </w:tr>
      <w:tr w:rsidR="003C3360" w:rsidRPr="008A528D" w:rsidTr="003C3360">
        <w:trPr>
          <w:trHeight w:val="340"/>
        </w:trPr>
        <w:tc>
          <w:tcPr>
            <w:tcW w:w="2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Lula </w:t>
            </w:r>
          </w:p>
        </w:tc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Suspensor do Projeto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Responsabilidade</w:t>
            </w:r>
          </w:p>
        </w:tc>
      </w:tr>
      <w:tr w:rsidR="003C3360" w:rsidRPr="008A528D" w:rsidTr="003C3360">
        <w:trPr>
          <w:trHeight w:val="340"/>
        </w:trPr>
        <w:tc>
          <w:tcPr>
            <w:tcW w:w="2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Gisele Cruz</w:t>
            </w:r>
          </w:p>
        </w:tc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Membro da Equipe de Projeto 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Responsabilidade</w:t>
            </w:r>
          </w:p>
        </w:tc>
      </w:tr>
      <w:tr w:rsidR="003C3360" w:rsidRPr="008A528D" w:rsidTr="003C3360">
        <w:trPr>
          <w:trHeight w:val="340"/>
        </w:trPr>
        <w:tc>
          <w:tcPr>
            <w:tcW w:w="25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Levi Henry</w:t>
            </w:r>
          </w:p>
        </w:tc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Membro da Equipe de Projeto </w:t>
            </w:r>
          </w:p>
        </w:tc>
        <w:tc>
          <w:tcPr>
            <w:tcW w:w="43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3C3360" w:rsidRPr="008A528D" w:rsidRDefault="003C3360" w:rsidP="00F46795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Responsabilidade</w:t>
            </w:r>
          </w:p>
        </w:tc>
      </w:tr>
    </w:tbl>
    <w:p w:rsidR="009974EC" w:rsidRPr="009974EC" w:rsidRDefault="009974EC" w:rsidP="009974EC">
      <w:pPr>
        <w:rPr>
          <w:lang w:val="pt-BR"/>
        </w:rPr>
      </w:pP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Objetivo</w:t>
      </w:r>
      <w:r w:rsidR="00550FF7">
        <w:rPr>
          <w:sz w:val="26"/>
          <w:szCs w:val="26"/>
          <w:lang w:val="pt-BR"/>
        </w:rPr>
        <w:t>s</w:t>
      </w:r>
      <w:r w:rsidR="008A528D" w:rsidRPr="009974EC">
        <w:rPr>
          <w:sz w:val="26"/>
          <w:szCs w:val="26"/>
          <w:lang w:val="pt-BR"/>
        </w:rPr>
        <w:t xml:space="preserve"> do Projeto</w:t>
      </w:r>
    </w:p>
    <w:p w:rsidR="00550FF7" w:rsidRDefault="00550FF7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3C3360" w:rsidRDefault="003C336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</w:p>
    <w:p w:rsidR="003C3360" w:rsidRDefault="003C3360" w:rsidP="00550FF7">
      <w:pPr>
        <w:rPr>
          <w:rFonts w:ascii="Arial Narrow" w:hAnsi="Arial Narrow"/>
          <w:color w:val="C0504D" w:themeColor="accent2"/>
          <w:sz w:val="18"/>
          <w:szCs w:val="18"/>
          <w:lang w:val="pt-BR"/>
        </w:rPr>
      </w:pPr>
      <w:r w:rsidRPr="003C3360">
        <w:rPr>
          <w:rStyle w:val="fontstyle01"/>
          <w:lang w:val="pt-BR"/>
        </w:rPr>
        <w:t xml:space="preserve">Construir uma ponte em concreto protendido, para </w:t>
      </w:r>
      <w:r>
        <w:rPr>
          <w:rStyle w:val="fontstyle01"/>
          <w:lang w:val="pt-BR"/>
        </w:rPr>
        <w:t xml:space="preserve">interligar o bairro JK ao centro e </w:t>
      </w:r>
      <w:proofErr w:type="spellStart"/>
      <w:r w:rsidRPr="003C3360">
        <w:rPr>
          <w:rStyle w:val="fontstyle01"/>
          <w:lang w:val="pt-BR"/>
        </w:rPr>
        <w:t>melhorar</w:t>
      </w:r>
      <w:r>
        <w:rPr>
          <w:rStyle w:val="fontstyle01"/>
          <w:lang w:val="pt-BR"/>
        </w:rPr>
        <w:t>ando</w:t>
      </w:r>
      <w:proofErr w:type="spellEnd"/>
      <w:r>
        <w:rPr>
          <w:rStyle w:val="fontstyle01"/>
          <w:lang w:val="pt-BR"/>
        </w:rPr>
        <w:t xml:space="preserve"> o</w:t>
      </w:r>
      <w:proofErr w:type="gramStart"/>
      <w:r>
        <w:rPr>
          <w:rStyle w:val="fontstyle01"/>
          <w:lang w:val="pt-BR"/>
        </w:rPr>
        <w:t xml:space="preserve">  </w:t>
      </w:r>
      <w:proofErr w:type="gramEnd"/>
      <w:r>
        <w:rPr>
          <w:rStyle w:val="fontstyle01"/>
          <w:lang w:val="pt-BR"/>
        </w:rPr>
        <w:t>acesso ao interior da cidade</w:t>
      </w:r>
      <w:r w:rsidRPr="003C3360">
        <w:rPr>
          <w:rStyle w:val="fontstyle01"/>
          <w:lang w:val="pt-BR"/>
        </w:rPr>
        <w:t>, sendo</w:t>
      </w:r>
      <w:r>
        <w:rPr>
          <w:rStyle w:val="fontstyle01"/>
          <w:lang w:val="pt-BR"/>
        </w:rPr>
        <w:t xml:space="preserve"> </w:t>
      </w:r>
      <w:r w:rsidRPr="003C3360">
        <w:rPr>
          <w:rStyle w:val="fontstyle01"/>
          <w:lang w:val="pt-BR"/>
        </w:rPr>
        <w:t>construída entre os quilômetros 50 e 52</w:t>
      </w:r>
      <w:r>
        <w:rPr>
          <w:rStyle w:val="fontstyle01"/>
          <w:lang w:val="pt-BR"/>
        </w:rPr>
        <w:t xml:space="preserve"> da BR-232. O prazo da obra será</w:t>
      </w:r>
      <w:r w:rsidRPr="003C3360">
        <w:rPr>
          <w:rStyle w:val="fontstyle01"/>
          <w:lang w:val="pt-BR"/>
        </w:rPr>
        <w:t xml:space="preserve"> de 24 meses.</w:t>
      </w:r>
    </w:p>
    <w:p w:rsidR="003C3360" w:rsidRPr="00550FF7" w:rsidRDefault="003C3360" w:rsidP="00550FF7">
      <w:pPr>
        <w:rPr>
          <w:lang w:val="pt-BR"/>
        </w:rPr>
      </w:pPr>
    </w:p>
    <w:p w:rsidR="008A528D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Produto do Projeto</w:t>
      </w:r>
    </w:p>
    <w:p w:rsidR="00550FF7" w:rsidRPr="00550FF7" w:rsidRDefault="009E223E" w:rsidP="009E223E">
      <w:pPr>
        <w:jc w:val="both"/>
        <w:rPr>
          <w:lang w:val="pt-BR"/>
        </w:rPr>
      </w:pPr>
      <w:r>
        <w:rPr>
          <w:rStyle w:val="fontstyle01"/>
          <w:lang w:val="pt-BR"/>
        </w:rPr>
        <w:t>U</w:t>
      </w:r>
      <w:r w:rsidRPr="003C3360">
        <w:rPr>
          <w:rStyle w:val="fontstyle01"/>
          <w:lang w:val="pt-BR"/>
        </w:rPr>
        <w:t>ma ponte</w:t>
      </w:r>
      <w:r>
        <w:rPr>
          <w:rStyle w:val="fontstyle01"/>
          <w:lang w:val="pt-BR"/>
        </w:rPr>
        <w:t xml:space="preserve"> de concreto de</w:t>
      </w:r>
      <w:r w:rsidRPr="009E223E">
        <w:rPr>
          <w:rStyle w:val="Paragraph2"/>
          <w:lang w:val="pt-BR"/>
        </w:rPr>
        <w:t xml:space="preserve"> </w:t>
      </w:r>
      <w:r>
        <w:rPr>
          <w:rStyle w:val="Paragraph2"/>
          <w:lang w:val="pt-BR"/>
        </w:rPr>
        <w:t>c</w:t>
      </w:r>
      <w:r w:rsidRPr="009E223E">
        <w:rPr>
          <w:rStyle w:val="fontstyle01"/>
          <w:lang w:val="pt-BR"/>
        </w:rPr>
        <w:t>omprimento total de 1.500 m, tendo 12 vãos de 45 a 48 m e lar</w:t>
      </w:r>
      <w:r>
        <w:rPr>
          <w:rStyle w:val="fontstyle01"/>
          <w:lang w:val="pt-BR"/>
        </w:rPr>
        <w:t xml:space="preserve">gura de </w:t>
      </w:r>
      <w:proofErr w:type="gramStart"/>
      <w:r>
        <w:rPr>
          <w:rStyle w:val="fontstyle01"/>
          <w:lang w:val="pt-BR"/>
        </w:rPr>
        <w:t>28m</w:t>
      </w:r>
      <w:proofErr w:type="gramEnd"/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Partes Interessadas</w:t>
      </w:r>
    </w:p>
    <w:p w:rsidR="00550FF7" w:rsidRPr="009E223E" w:rsidRDefault="0024346A" w:rsidP="0024346A">
      <w:pPr>
        <w:pStyle w:val="Ttulo1"/>
        <w:numPr>
          <w:ilvl w:val="0"/>
          <w:numId w:val="0"/>
        </w:numPr>
        <w:ind w:left="720" w:hanging="720"/>
        <w:rPr>
          <w:b w:val="0"/>
          <w:sz w:val="26"/>
          <w:szCs w:val="26"/>
          <w:lang w:val="pt-BR"/>
        </w:rPr>
      </w:pPr>
      <w:r>
        <w:rPr>
          <w:rStyle w:val="fontstyle01"/>
          <w:b w:val="0"/>
          <w:lang w:val="pt-BR"/>
        </w:rPr>
        <w:t xml:space="preserve">População do município de Picuí, o prefeito, o governo estadual e </w:t>
      </w:r>
      <w:proofErr w:type="gramStart"/>
      <w:r>
        <w:rPr>
          <w:rStyle w:val="fontstyle01"/>
          <w:b w:val="0"/>
          <w:lang w:val="pt-BR"/>
        </w:rPr>
        <w:t>federal</w:t>
      </w:r>
      <w:proofErr w:type="gramEnd"/>
    </w:p>
    <w:p w:rsidR="00550FF7" w:rsidRDefault="008A528D" w:rsidP="00550FF7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Estrutura Analítica do Projeto</w:t>
      </w:r>
      <w:bookmarkStart w:id="0" w:name="_GoBack"/>
      <w:bookmarkEnd w:id="0"/>
    </w:p>
    <w:p w:rsidR="00550FF7" w:rsidRPr="00550FF7" w:rsidRDefault="00550FF7" w:rsidP="00550FF7">
      <w:pPr>
        <w:rPr>
          <w:lang w:val="pt-BR"/>
        </w:rPr>
      </w:pP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{Informar EAP}</w:t>
      </w: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Escopo Preliminar</w:t>
      </w:r>
    </w:p>
    <w:p w:rsidR="00550FF7" w:rsidRDefault="00550FF7" w:rsidP="00550FF7">
      <w:pPr>
        <w:pStyle w:val="Ttulo1"/>
        <w:numPr>
          <w:ilvl w:val="0"/>
          <w:numId w:val="0"/>
        </w:numPr>
        <w:ind w:left="720" w:hanging="720"/>
        <w:rPr>
          <w:sz w:val="26"/>
          <w:szCs w:val="26"/>
          <w:lang w:val="pt-BR"/>
        </w:rPr>
      </w:pPr>
      <w:r w:rsidRPr="00550FF7">
        <w:rPr>
          <w:rFonts w:ascii="Arial Narrow" w:hAnsi="Arial Narrow"/>
          <w:b w:val="0"/>
          <w:color w:val="C0504D" w:themeColor="accent2"/>
          <w:sz w:val="18"/>
          <w:szCs w:val="18"/>
          <w:lang w:val="pt-BR"/>
        </w:rPr>
        <w:t>{</w:t>
      </w:r>
      <w:r>
        <w:rPr>
          <w:rFonts w:ascii="Arial Narrow" w:hAnsi="Arial Narrow"/>
          <w:b w:val="0"/>
          <w:color w:val="C0504D" w:themeColor="accent2"/>
          <w:sz w:val="18"/>
          <w:szCs w:val="18"/>
          <w:lang w:val="pt-BR"/>
        </w:rPr>
        <w:t>Escopo preliminar do projeto e do produto do projeto</w:t>
      </w:r>
      <w:r w:rsidRPr="00550FF7">
        <w:rPr>
          <w:rFonts w:ascii="Arial Narrow" w:hAnsi="Arial Narrow"/>
          <w:b w:val="0"/>
          <w:color w:val="C0504D" w:themeColor="accent2"/>
          <w:sz w:val="18"/>
          <w:szCs w:val="18"/>
          <w:lang w:val="pt-BR"/>
        </w:rPr>
        <w:t>}</w:t>
      </w:r>
    </w:p>
    <w:p w:rsidR="009974EC" w:rsidRDefault="009974EC" w:rsidP="00550FF7">
      <w:pPr>
        <w:pStyle w:val="Ttulo1"/>
        <w:numPr>
          <w:ilvl w:val="0"/>
          <w:numId w:val="0"/>
        </w:numPr>
        <w:ind w:left="720" w:hanging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Não escopo do projeto</w:t>
      </w:r>
    </w:p>
    <w:p w:rsidR="00550FF7" w:rsidRPr="00550FF7" w:rsidRDefault="00550FF7" w:rsidP="00550FF7">
      <w:pPr>
        <w:rPr>
          <w:lang w:val="pt-BR"/>
        </w:rPr>
      </w:pP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{</w:t>
      </w:r>
      <w:r>
        <w:rPr>
          <w:rFonts w:ascii="Arial Narrow" w:hAnsi="Arial Narrow"/>
          <w:color w:val="C0504D" w:themeColor="accent2"/>
          <w:sz w:val="18"/>
          <w:szCs w:val="18"/>
          <w:lang w:val="pt-BR"/>
        </w:rPr>
        <w:t>Informações do que não está incluído no escopo do projeto</w:t>
      </w: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}</w:t>
      </w: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Premissas</w:t>
      </w:r>
    </w:p>
    <w:p w:rsidR="0024346A" w:rsidRDefault="0024346A" w:rsidP="00550FF7">
      <w:pPr>
        <w:rPr>
          <w:lang w:val="pt-BR"/>
        </w:rPr>
      </w:pPr>
    </w:p>
    <w:p w:rsidR="0024346A" w:rsidRPr="00EB70CC" w:rsidRDefault="0024346A" w:rsidP="00550FF7">
      <w:pPr>
        <w:rPr>
          <w:rFonts w:ascii="Helvetica" w:hAnsi="Helvetica" w:cs="Helvetica"/>
          <w:lang w:val="pt-BR"/>
        </w:rPr>
      </w:pPr>
      <w:r w:rsidRPr="00EB70CC">
        <w:rPr>
          <w:rFonts w:ascii="Helvetica" w:hAnsi="Helvetica" w:cs="Helvetica"/>
          <w:lang w:val="pt-BR"/>
        </w:rPr>
        <w:t xml:space="preserve">- </w:t>
      </w:r>
      <w:r w:rsidRPr="00EB70CC">
        <w:rPr>
          <w:rFonts w:ascii="Helvetica" w:hAnsi="Helvetica" w:cs="Helvetica"/>
          <w:lang w:val="pt-BR"/>
        </w:rPr>
        <w:t>Não irá chover nos</w:t>
      </w:r>
      <w:r w:rsidRPr="00EB70CC">
        <w:rPr>
          <w:rFonts w:ascii="Helvetica" w:hAnsi="Helvetica" w:cs="Helvetica"/>
          <w:lang w:val="pt-BR"/>
        </w:rPr>
        <w:t xml:space="preserve"> dias 01 e 02 de Outubro de 2016.</w:t>
      </w:r>
    </w:p>
    <w:p w:rsidR="0024346A" w:rsidRPr="00EB70CC" w:rsidRDefault="0024346A" w:rsidP="00550FF7">
      <w:pPr>
        <w:rPr>
          <w:rFonts w:ascii="Helvetica" w:hAnsi="Helvetica" w:cs="Helvetica"/>
          <w:lang w:val="pt-BR"/>
        </w:rPr>
      </w:pPr>
      <w:r w:rsidRPr="00EB70CC">
        <w:rPr>
          <w:rFonts w:ascii="Helvetica" w:hAnsi="Helvetica" w:cs="Helvetica"/>
          <w:lang w:val="pt-BR"/>
        </w:rPr>
        <w:t xml:space="preserve">- </w:t>
      </w:r>
      <w:r w:rsidRPr="00EB70CC">
        <w:rPr>
          <w:rFonts w:ascii="Helvetica" w:hAnsi="Helvetica" w:cs="Helvetica"/>
          <w:lang w:val="pt-BR"/>
        </w:rPr>
        <w:t>Durante o período de execução,</w:t>
      </w:r>
      <w:r w:rsidRPr="00EB70CC">
        <w:rPr>
          <w:rFonts w:ascii="Helvetica" w:hAnsi="Helvetica" w:cs="Helvetica"/>
          <w:lang w:val="pt-BR"/>
        </w:rPr>
        <w:t xml:space="preserve"> o recurso humano que trabalha na obra</w:t>
      </w:r>
      <w:r w:rsidRPr="00EB70CC">
        <w:rPr>
          <w:rFonts w:ascii="Helvetica" w:hAnsi="Helvetica" w:cs="Helvetica"/>
          <w:lang w:val="pt-BR"/>
        </w:rPr>
        <w:t xml:space="preserve"> não será deslocado para outro projeto.</w:t>
      </w: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Restrições</w:t>
      </w:r>
    </w:p>
    <w:p w:rsidR="00EB70CC" w:rsidRPr="00EB70CC" w:rsidRDefault="00EB70CC" w:rsidP="00550FF7">
      <w:pPr>
        <w:rPr>
          <w:rFonts w:ascii="Helvetica" w:hAnsi="Helvetica" w:cs="Helvetica"/>
          <w:sz w:val="18"/>
          <w:szCs w:val="18"/>
          <w:lang w:val="pt-BR"/>
        </w:rPr>
      </w:pPr>
      <w:r w:rsidRPr="00EB70CC">
        <w:rPr>
          <w:rFonts w:ascii="Helvetica" w:hAnsi="Helvetica" w:cs="Helvetica"/>
          <w:sz w:val="18"/>
          <w:szCs w:val="18"/>
          <w:lang w:val="pt-BR"/>
        </w:rPr>
        <w:t>- Os trabalhadores da obra terão de ser</w:t>
      </w:r>
      <w:proofErr w:type="gramStart"/>
      <w:r w:rsidRPr="00EB70CC">
        <w:rPr>
          <w:rFonts w:ascii="Helvetica" w:hAnsi="Helvetica" w:cs="Helvetica"/>
          <w:sz w:val="18"/>
          <w:szCs w:val="18"/>
          <w:lang w:val="pt-BR"/>
        </w:rPr>
        <w:t xml:space="preserve">  </w:t>
      </w:r>
      <w:proofErr w:type="gramEnd"/>
      <w:r w:rsidRPr="00EB70CC">
        <w:rPr>
          <w:rFonts w:ascii="Helvetica" w:hAnsi="Helvetica" w:cs="Helvetica"/>
          <w:sz w:val="18"/>
          <w:szCs w:val="18"/>
          <w:lang w:val="pt-BR"/>
        </w:rPr>
        <w:t>da cidade de Picuí-</w:t>
      </w:r>
      <w:proofErr w:type="spellStart"/>
      <w:r w:rsidRPr="00EB70CC">
        <w:rPr>
          <w:rFonts w:ascii="Helvetica" w:hAnsi="Helvetica" w:cs="Helvetica"/>
          <w:sz w:val="18"/>
          <w:szCs w:val="18"/>
          <w:lang w:val="pt-BR"/>
        </w:rPr>
        <w:t>Pb</w:t>
      </w:r>
      <w:proofErr w:type="spellEnd"/>
    </w:p>
    <w:p w:rsidR="00550FF7" w:rsidRPr="00EB70CC" w:rsidRDefault="00EB70CC" w:rsidP="00550FF7">
      <w:pPr>
        <w:rPr>
          <w:lang w:val="pt-BR"/>
        </w:rPr>
      </w:pPr>
      <w:r w:rsidRPr="00EB70CC">
        <w:rPr>
          <w:rFonts w:ascii="Helvetica" w:hAnsi="Helvetica" w:cs="Helvetica"/>
          <w:sz w:val="18"/>
          <w:szCs w:val="18"/>
          <w:lang w:val="pt-BR"/>
        </w:rPr>
        <w:t>- Os pagamentos serão feitos em conta salário no Banco do Brasi</w:t>
      </w:r>
      <w:r>
        <w:rPr>
          <w:rFonts w:ascii="Arial Narrow" w:hAnsi="Arial Narrow"/>
          <w:sz w:val="18"/>
          <w:szCs w:val="18"/>
          <w:lang w:val="pt-BR"/>
        </w:rPr>
        <w:t xml:space="preserve">l </w:t>
      </w:r>
    </w:p>
    <w:p w:rsidR="009974EC" w:rsidRP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Riscos</w:t>
      </w:r>
    </w:p>
    <w:p w:rsidR="00EB70CC" w:rsidRPr="00EB70CC" w:rsidRDefault="00EB70CC" w:rsidP="00550FF7">
      <w:pPr>
        <w:pStyle w:val="Ttulo1"/>
        <w:numPr>
          <w:ilvl w:val="0"/>
          <w:numId w:val="0"/>
        </w:numPr>
        <w:ind w:left="-76"/>
        <w:rPr>
          <w:rStyle w:val="fontstyle01"/>
          <w:b w:val="0"/>
          <w:lang w:val="pt-BR"/>
        </w:rPr>
      </w:pPr>
      <w:r w:rsidRPr="00EB70CC">
        <w:rPr>
          <w:rStyle w:val="fontstyle01"/>
          <w:b w:val="0"/>
          <w:lang w:val="pt-BR"/>
        </w:rPr>
        <w:t>- Atraso na obtenção de licenças ambientais para inicio da obra.</w:t>
      </w:r>
    </w:p>
    <w:p w:rsidR="00EB70CC" w:rsidRPr="00EB70CC" w:rsidRDefault="00EB70CC" w:rsidP="00EB70CC">
      <w:pPr>
        <w:pStyle w:val="Ttulo1"/>
        <w:numPr>
          <w:ilvl w:val="0"/>
          <w:numId w:val="0"/>
        </w:numPr>
        <w:ind w:left="-76"/>
        <w:rPr>
          <w:rStyle w:val="fontstyle01"/>
          <w:b w:val="0"/>
          <w:lang w:val="pt-BR"/>
        </w:rPr>
      </w:pPr>
      <w:r w:rsidRPr="00EB70CC">
        <w:rPr>
          <w:rStyle w:val="fontstyle01"/>
          <w:b w:val="0"/>
          <w:lang w:val="pt-BR"/>
        </w:rPr>
        <w:t xml:space="preserve">- </w:t>
      </w:r>
      <w:r w:rsidRPr="00EB70CC">
        <w:rPr>
          <w:rStyle w:val="fontstyle01"/>
          <w:b w:val="0"/>
          <w:lang w:val="pt-BR"/>
        </w:rPr>
        <w:t>Chuvas com intensidade e periodicidade diferente da media prevista</w:t>
      </w:r>
    </w:p>
    <w:p w:rsidR="00EB70CC" w:rsidRPr="00EB70CC" w:rsidRDefault="00EB70CC" w:rsidP="00EB70CC">
      <w:pPr>
        <w:pStyle w:val="Ttulo1"/>
        <w:numPr>
          <w:ilvl w:val="0"/>
          <w:numId w:val="0"/>
        </w:numPr>
        <w:ind w:left="-76"/>
        <w:rPr>
          <w:rStyle w:val="fontstyle01"/>
          <w:b w:val="0"/>
          <w:lang w:val="pt-BR"/>
        </w:rPr>
      </w:pPr>
      <w:r w:rsidRPr="00EB70CC">
        <w:rPr>
          <w:rStyle w:val="fontstyle01"/>
          <w:b w:val="0"/>
          <w:lang w:val="pt-BR"/>
        </w:rPr>
        <w:t xml:space="preserve">- </w:t>
      </w:r>
      <w:r w:rsidRPr="00EB70CC">
        <w:rPr>
          <w:rStyle w:val="fontstyle01"/>
          <w:b w:val="0"/>
          <w:lang w:val="pt-BR"/>
        </w:rPr>
        <w:t>Escassez de mão de obra capacitada</w:t>
      </w:r>
    </w:p>
    <w:p w:rsidR="00EB70CC" w:rsidRPr="00EB70CC" w:rsidRDefault="00EB70CC" w:rsidP="00EB70CC">
      <w:pPr>
        <w:rPr>
          <w:lang w:val="pt-BR"/>
        </w:rPr>
      </w:pPr>
    </w:p>
    <w:p w:rsid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Marcos do Projeto</w:t>
      </w:r>
    </w:p>
    <w:p w:rsidR="00550FF7" w:rsidRPr="00550FF7" w:rsidRDefault="00550FF7" w:rsidP="00550FF7">
      <w:pPr>
        <w:rPr>
          <w:lang w:val="pt-BR"/>
        </w:rPr>
      </w:pP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{Marcos do projeto}</w:t>
      </w:r>
    </w:p>
    <w:p w:rsidR="009974EC" w:rsidRPr="009974EC" w:rsidRDefault="009974EC" w:rsidP="009974EC">
      <w:pPr>
        <w:pStyle w:val="Ttulo1"/>
        <w:numPr>
          <w:ilvl w:val="0"/>
          <w:numId w:val="27"/>
        </w:numPr>
        <w:ind w:left="567" w:hanging="643"/>
        <w:rPr>
          <w:sz w:val="26"/>
          <w:szCs w:val="26"/>
          <w:lang w:val="pt-BR"/>
        </w:rPr>
      </w:pPr>
      <w:r w:rsidRPr="009974EC">
        <w:rPr>
          <w:sz w:val="26"/>
          <w:szCs w:val="26"/>
          <w:lang w:val="pt-BR"/>
        </w:rPr>
        <w:t>Orçamento</w:t>
      </w:r>
    </w:p>
    <w:p w:rsidR="008A528D" w:rsidRDefault="00550FF7" w:rsidP="009974EC">
      <w:pPr>
        <w:ind w:left="567" w:hanging="643"/>
        <w:rPr>
          <w:rFonts w:ascii="Arial Narrow" w:hAnsi="Arial Narrow"/>
          <w:color w:val="C0504D" w:themeColor="accent2"/>
          <w:sz w:val="18"/>
          <w:szCs w:val="18"/>
          <w:lang w:val="pt-BR"/>
        </w:rPr>
      </w:pP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>{</w:t>
      </w:r>
      <w:r>
        <w:rPr>
          <w:rFonts w:ascii="Arial Narrow" w:hAnsi="Arial Narrow"/>
          <w:color w:val="C0504D" w:themeColor="accent2"/>
          <w:sz w:val="18"/>
          <w:szCs w:val="18"/>
          <w:lang w:val="pt-BR"/>
        </w:rPr>
        <w:t>Orçamento</w:t>
      </w:r>
      <w:r w:rsidRPr="00550FF7">
        <w:rPr>
          <w:rFonts w:ascii="Arial Narrow" w:hAnsi="Arial Narrow"/>
          <w:color w:val="C0504D" w:themeColor="accent2"/>
          <w:sz w:val="18"/>
          <w:szCs w:val="18"/>
          <w:lang w:val="pt-BR"/>
        </w:rPr>
        <w:t xml:space="preserve"> do projeto}</w:t>
      </w:r>
    </w:p>
    <w:p w:rsidR="00EB70CC" w:rsidRPr="00EB70CC" w:rsidRDefault="00EB70CC" w:rsidP="009974EC">
      <w:pPr>
        <w:ind w:left="567" w:hanging="643"/>
        <w:rPr>
          <w:lang w:val="pt-BR"/>
        </w:rPr>
      </w:pPr>
      <w:r w:rsidRPr="00EB70CC">
        <w:rPr>
          <w:rStyle w:val="fontstyle01"/>
          <w:lang w:val="pt-BR"/>
        </w:rPr>
        <w:t>O valor estimado</w:t>
      </w:r>
      <w:r>
        <w:rPr>
          <w:rStyle w:val="fontstyle01"/>
          <w:lang w:val="pt-BR"/>
        </w:rPr>
        <w:t xml:space="preserve"> para o empreendimento e de R$ 6</w:t>
      </w:r>
      <w:r w:rsidRPr="00EB70CC">
        <w:rPr>
          <w:rStyle w:val="fontstyle01"/>
          <w:lang w:val="pt-BR"/>
        </w:rPr>
        <w:t>.000.000,00</w:t>
      </w:r>
    </w:p>
    <w:p w:rsidR="008A528D" w:rsidRPr="008A528D" w:rsidRDefault="008A528D" w:rsidP="008A528D">
      <w:pPr>
        <w:rPr>
          <w:lang w:val="pt-BR"/>
        </w:rPr>
      </w:pPr>
    </w:p>
    <w:p w:rsidR="008A528D" w:rsidRPr="008A528D" w:rsidRDefault="008A528D" w:rsidP="008A528D">
      <w:pPr>
        <w:rPr>
          <w:lang w:val="pt-BR"/>
        </w:rPr>
      </w:pPr>
    </w:p>
    <w:p w:rsidR="00A54DE9" w:rsidRDefault="00A54DE9" w:rsidP="001122C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111"/>
        <w:gridCol w:w="2410"/>
      </w:tblGrid>
      <w:tr w:rsidR="008A528D" w:rsidRPr="00C52528" w:rsidTr="008A528D">
        <w:trPr>
          <w:trHeight w:val="377"/>
        </w:trPr>
        <w:tc>
          <w:tcPr>
            <w:tcW w:w="9526" w:type="dxa"/>
            <w:gridSpan w:val="3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Aprovações</w:t>
            </w:r>
            <w:proofErr w:type="spellEnd"/>
          </w:p>
        </w:tc>
      </w:tr>
      <w:tr w:rsidR="008A528D" w:rsidRPr="00C52528" w:rsidTr="008A528D">
        <w:trPr>
          <w:trHeight w:val="283"/>
        </w:trPr>
        <w:tc>
          <w:tcPr>
            <w:tcW w:w="3005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Participante</w:t>
            </w:r>
            <w:proofErr w:type="spellEnd"/>
          </w:p>
        </w:tc>
        <w:tc>
          <w:tcPr>
            <w:tcW w:w="4111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Assinatura</w:t>
            </w:r>
            <w:proofErr w:type="spellEnd"/>
          </w:p>
        </w:tc>
        <w:tc>
          <w:tcPr>
            <w:tcW w:w="2410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Data</w:t>
            </w:r>
          </w:p>
        </w:tc>
      </w:tr>
      <w:tr w:rsidR="008A528D" w:rsidRPr="00C52528" w:rsidTr="008A528D">
        <w:trPr>
          <w:trHeight w:val="340"/>
        </w:trPr>
        <w:tc>
          <w:tcPr>
            <w:tcW w:w="3005" w:type="dxa"/>
            <w:vAlign w:val="center"/>
          </w:tcPr>
          <w:p w:rsidR="008A528D" w:rsidRPr="008A528D" w:rsidRDefault="008A528D" w:rsidP="008A528D">
            <w:pPr>
              <w:pStyle w:val="Tabela"/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Project Manager (PM)</w:t>
            </w:r>
          </w:p>
        </w:tc>
        <w:tc>
          <w:tcPr>
            <w:tcW w:w="4111" w:type="dxa"/>
            <w:vAlign w:val="center"/>
          </w:tcPr>
          <w:p w:rsidR="008A528D" w:rsidRPr="008A528D" w:rsidRDefault="00EB70CC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</w:rPr>
              <w:t>Olivanio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Remigio</w:t>
            </w:r>
            <w:proofErr w:type="spellEnd"/>
          </w:p>
        </w:tc>
        <w:tc>
          <w:tcPr>
            <w:tcW w:w="2410" w:type="dxa"/>
            <w:vAlign w:val="center"/>
          </w:tcPr>
          <w:p w:rsidR="008A528D" w:rsidRPr="008A528D" w:rsidRDefault="00EB70CC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27/10/2016</w:t>
            </w:r>
          </w:p>
        </w:tc>
      </w:tr>
      <w:tr w:rsidR="008A528D" w:rsidRPr="00C52528" w:rsidTr="008A528D">
        <w:trPr>
          <w:trHeight w:val="340"/>
        </w:trPr>
        <w:tc>
          <w:tcPr>
            <w:tcW w:w="3005" w:type="dxa"/>
            <w:vAlign w:val="center"/>
          </w:tcPr>
          <w:p w:rsidR="008A528D" w:rsidRPr="008A528D" w:rsidRDefault="008A528D" w:rsidP="008A528D">
            <w:pPr>
              <w:pStyle w:val="Tabela"/>
              <w:jc w:val="center"/>
              <w:rPr>
                <w:rFonts w:asciiTheme="majorHAnsi" w:hAnsiTheme="majorHAnsi"/>
                <w:szCs w:val="22"/>
              </w:rPr>
            </w:pPr>
            <w:proofErr w:type="spellStart"/>
            <w:r>
              <w:rPr>
                <w:rFonts w:asciiTheme="majorHAnsi" w:hAnsiTheme="majorHAnsi"/>
                <w:szCs w:val="22"/>
              </w:rPr>
              <w:t>Sponsor</w:t>
            </w:r>
            <w:proofErr w:type="spellEnd"/>
          </w:p>
        </w:tc>
        <w:tc>
          <w:tcPr>
            <w:tcW w:w="4111" w:type="dxa"/>
            <w:vAlign w:val="center"/>
          </w:tcPr>
          <w:p w:rsidR="008A528D" w:rsidRPr="008A528D" w:rsidRDefault="00EB70CC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Lula</w:t>
            </w:r>
          </w:p>
        </w:tc>
        <w:tc>
          <w:tcPr>
            <w:tcW w:w="2410" w:type="dxa"/>
            <w:vAlign w:val="center"/>
          </w:tcPr>
          <w:p w:rsidR="008A528D" w:rsidRPr="008A528D" w:rsidRDefault="00EB70CC" w:rsidP="008A528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27/10/2016</w:t>
            </w:r>
          </w:p>
        </w:tc>
      </w:tr>
    </w:tbl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79"/>
        <w:gridCol w:w="1417"/>
        <w:gridCol w:w="2268"/>
        <w:gridCol w:w="4962"/>
      </w:tblGrid>
      <w:tr w:rsidR="008A528D" w:rsidRPr="000F71E0" w:rsidTr="00AE4721">
        <w:trPr>
          <w:trHeight w:val="377"/>
        </w:trPr>
        <w:tc>
          <w:tcPr>
            <w:tcW w:w="9526" w:type="dxa"/>
            <w:gridSpan w:val="4"/>
            <w:shd w:val="clear" w:color="auto" w:fill="4F81BD" w:themeFill="accent1"/>
            <w:vAlign w:val="center"/>
          </w:tcPr>
          <w:p w:rsidR="008A528D" w:rsidRPr="008A528D" w:rsidRDefault="008A528D" w:rsidP="009974EC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Hist</w:t>
            </w:r>
            <w:r w:rsidR="009974EC">
              <w:rPr>
                <w:rFonts w:asciiTheme="majorHAnsi" w:hAnsiTheme="majorHAnsi"/>
                <w:b/>
                <w:color w:val="FFFFFF" w:themeColor="background1"/>
              </w:rPr>
              <w:t>órico do Artefato</w:t>
            </w:r>
          </w:p>
        </w:tc>
      </w:tr>
      <w:tr w:rsidR="008A528D" w:rsidRPr="000F71E0" w:rsidTr="00AE4721">
        <w:trPr>
          <w:trHeight w:val="283"/>
        </w:trPr>
        <w:tc>
          <w:tcPr>
            <w:tcW w:w="879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Versão</w:t>
            </w:r>
          </w:p>
        </w:tc>
        <w:tc>
          <w:tcPr>
            <w:tcW w:w="1417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Data</w:t>
            </w:r>
          </w:p>
        </w:tc>
        <w:tc>
          <w:tcPr>
            <w:tcW w:w="2268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>
              <w:rPr>
                <w:rFonts w:asciiTheme="majorHAnsi" w:hAnsiTheme="majorHAnsi"/>
                <w:b/>
                <w:color w:val="FFFFFF" w:themeColor="background1"/>
              </w:rPr>
              <w:t>Responsável</w:t>
            </w:r>
          </w:p>
        </w:tc>
        <w:tc>
          <w:tcPr>
            <w:tcW w:w="4962" w:type="dxa"/>
            <w:shd w:val="clear" w:color="auto" w:fill="4F81BD" w:themeFill="accent1"/>
            <w:vAlign w:val="center"/>
          </w:tcPr>
          <w:p w:rsidR="008A528D" w:rsidRPr="008A528D" w:rsidRDefault="008A528D" w:rsidP="00AE4721">
            <w:pPr>
              <w:pStyle w:val="Verses"/>
              <w:rPr>
                <w:rFonts w:asciiTheme="majorHAnsi" w:hAnsiTheme="majorHAnsi"/>
                <w:b/>
                <w:color w:val="FFFFFF" w:themeColor="background1"/>
              </w:rPr>
            </w:pPr>
            <w:r w:rsidRPr="008A528D">
              <w:rPr>
                <w:rFonts w:asciiTheme="majorHAnsi" w:hAnsiTheme="majorHAnsi"/>
                <w:b/>
                <w:color w:val="FFFFFF" w:themeColor="background1"/>
              </w:rPr>
              <w:t>Notas da Revisão</w:t>
            </w:r>
          </w:p>
        </w:tc>
      </w:tr>
      <w:tr w:rsidR="008A528D" w:rsidRPr="00C52528" w:rsidTr="00AE4721">
        <w:trPr>
          <w:trHeight w:val="340"/>
        </w:trPr>
        <w:tc>
          <w:tcPr>
            <w:tcW w:w="879" w:type="dxa"/>
            <w:vAlign w:val="center"/>
          </w:tcPr>
          <w:p w:rsidR="008A528D" w:rsidRPr="008A528D" w:rsidRDefault="00EB70CC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417" w:type="dxa"/>
            <w:vAlign w:val="center"/>
          </w:tcPr>
          <w:p w:rsidR="008A528D" w:rsidRPr="008A528D" w:rsidRDefault="00EB70CC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27/10/2016</w:t>
            </w:r>
          </w:p>
        </w:tc>
        <w:tc>
          <w:tcPr>
            <w:tcW w:w="2268" w:type="dxa"/>
            <w:vAlign w:val="center"/>
          </w:tcPr>
          <w:p w:rsidR="008A528D" w:rsidRPr="008A528D" w:rsidRDefault="00EB70CC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Anderson Henry</w:t>
            </w:r>
          </w:p>
        </w:tc>
        <w:tc>
          <w:tcPr>
            <w:tcW w:w="4962" w:type="dxa"/>
            <w:vAlign w:val="center"/>
          </w:tcPr>
          <w:p w:rsidR="008A528D" w:rsidRPr="008A528D" w:rsidRDefault="00EB70CC" w:rsidP="00AE4721">
            <w:pPr>
              <w:pStyle w:val="Verse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Reunião de </w:t>
            </w:r>
            <w:proofErr w:type="spellStart"/>
            <w:r>
              <w:rPr>
                <w:rFonts w:asciiTheme="majorHAnsi" w:hAnsiTheme="majorHAnsi"/>
              </w:rPr>
              <w:t>Kickoff</w:t>
            </w:r>
            <w:proofErr w:type="spellEnd"/>
          </w:p>
        </w:tc>
      </w:tr>
    </w:tbl>
    <w:p w:rsidR="008A528D" w:rsidRDefault="008A528D" w:rsidP="001122CD">
      <w:pPr>
        <w:pStyle w:val="SemEspaamento"/>
        <w:rPr>
          <w:rStyle w:val="Estilo3"/>
          <w:sz w:val="24"/>
          <w:szCs w:val="32"/>
        </w:rPr>
      </w:pPr>
    </w:p>
    <w:sectPr w:rsidR="008A528D" w:rsidSect="000017AF">
      <w:head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812" w:rsidRDefault="00C75812">
      <w:pPr>
        <w:spacing w:line="240" w:lineRule="auto"/>
      </w:pPr>
      <w:r>
        <w:separator/>
      </w:r>
    </w:p>
  </w:endnote>
  <w:endnote w:type="continuationSeparator" w:id="0">
    <w:p w:rsidR="00C75812" w:rsidRDefault="00C75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812" w:rsidRDefault="00C75812">
      <w:pPr>
        <w:spacing w:line="240" w:lineRule="auto"/>
      </w:pPr>
      <w:r>
        <w:separator/>
      </w:r>
    </w:p>
  </w:footnote>
  <w:footnote w:type="continuationSeparator" w:id="0">
    <w:p w:rsidR="00C75812" w:rsidRDefault="00C75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CA8" w:rsidRDefault="00316698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6844030</wp:posOffset>
              </wp:positionH>
              <wp:positionV relativeFrom="page">
                <wp:posOffset>7595235</wp:posOffset>
              </wp:positionV>
              <wp:extent cx="510540" cy="2183130"/>
              <wp:effectExtent l="0" t="381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CA8" w:rsidRPr="00E939C4" w:rsidRDefault="00F94CA8">
                          <w:pPr>
                            <w:pStyle w:val="Rodap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E939C4">
                            <w:rPr>
                              <w:rFonts w:ascii="Cambria" w:hAnsi="Cambria"/>
                            </w:rPr>
                            <w:t>Página</w:t>
                          </w:r>
                          <w:r w:rsidR="003F4C89">
                            <w:fldChar w:fldCharType="begin"/>
                          </w:r>
                          <w:r w:rsidR="003F4C89">
                            <w:instrText xml:space="preserve"> PAGE    \* MERGEFORMAT </w:instrText>
                          </w:r>
                          <w:r w:rsidR="003F4C89">
                            <w:fldChar w:fldCharType="separate"/>
                          </w:r>
                          <w:r w:rsidR="004B7FB3" w:rsidRPr="004B7FB3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3F4C89">
                            <w:rPr>
                              <w:rFonts w:ascii="Cambria" w:hAnsi="Cambria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38.9pt;margin-top:598.05pt;width:40.2pt;height:171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gLsw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" o:allowincell="f" filled="f" stroked="f">
              <v:textbox style="layout-flow:vertical;mso-layout-flow-alt:bottom-to-top;mso-fit-shape-to-text:t">
                <w:txbxContent>
                  <w:p w:rsidR="00F94CA8" w:rsidRPr="00E939C4" w:rsidRDefault="00F94CA8">
                    <w:pPr>
                      <w:pStyle w:val="Rodap"/>
                      <w:rPr>
                        <w:rFonts w:ascii="Cambria" w:hAnsi="Cambria"/>
                        <w:sz w:val="44"/>
                        <w:szCs w:val="44"/>
                      </w:rPr>
                    </w:pPr>
                    <w:r w:rsidRPr="00E939C4">
                      <w:rPr>
                        <w:rFonts w:ascii="Cambria" w:hAnsi="Cambria"/>
                      </w:rPr>
                      <w:t>Página</w:t>
                    </w:r>
                    <w:r w:rsidR="003F4C89">
                      <w:fldChar w:fldCharType="begin"/>
                    </w:r>
                    <w:r w:rsidR="003F4C89">
                      <w:instrText xml:space="preserve"> PAGE    \* MERGEFORMAT </w:instrText>
                    </w:r>
                    <w:r w:rsidR="003F4C89">
                      <w:fldChar w:fldCharType="separate"/>
                    </w:r>
                    <w:r w:rsidR="004B7FB3" w:rsidRPr="004B7FB3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t>2</w:t>
                    </w:r>
                    <w:r w:rsidR="003F4C89">
                      <w:rPr>
                        <w:rFonts w:ascii="Cambria" w:hAnsi="Cambria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2E99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32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6BCD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A21B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A627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B41D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83C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DE3E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D81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B06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27E4B22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>
    <w:nsid w:val="0DA34763"/>
    <w:multiLevelType w:val="hybridMultilevel"/>
    <w:tmpl w:val="AFA6E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B95BF6"/>
    <w:multiLevelType w:val="multilevel"/>
    <w:tmpl w:val="6F8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921B0C"/>
    <w:multiLevelType w:val="hybridMultilevel"/>
    <w:tmpl w:val="9E8830B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BA81609"/>
    <w:multiLevelType w:val="hybridMultilevel"/>
    <w:tmpl w:val="30B02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47969"/>
    <w:multiLevelType w:val="multilevel"/>
    <w:tmpl w:val="EC8C35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2E4B27A9"/>
    <w:multiLevelType w:val="multilevel"/>
    <w:tmpl w:val="7B5E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8839D8"/>
    <w:multiLevelType w:val="hybridMultilevel"/>
    <w:tmpl w:val="AE6E66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75DE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>
    <w:nsid w:val="40634508"/>
    <w:multiLevelType w:val="multilevel"/>
    <w:tmpl w:val="F8F4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103EF4"/>
    <w:multiLevelType w:val="hybridMultilevel"/>
    <w:tmpl w:val="8B98C2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7D79FE"/>
    <w:multiLevelType w:val="multilevel"/>
    <w:tmpl w:val="9F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065C8D"/>
    <w:multiLevelType w:val="hybridMultilevel"/>
    <w:tmpl w:val="621E9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42C39"/>
    <w:multiLevelType w:val="hybridMultilevel"/>
    <w:tmpl w:val="636467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4C7BBA"/>
    <w:multiLevelType w:val="hybridMultilevel"/>
    <w:tmpl w:val="D6089E1E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6">
    <w:nsid w:val="6FD335C2"/>
    <w:multiLevelType w:val="hybridMultilevel"/>
    <w:tmpl w:val="566A71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4"/>
  </w:num>
  <w:num w:numId="17">
    <w:abstractNumId w:val="21"/>
  </w:num>
  <w:num w:numId="18">
    <w:abstractNumId w:val="26"/>
  </w:num>
  <w:num w:numId="19">
    <w:abstractNumId w:val="18"/>
  </w:num>
  <w:num w:numId="20">
    <w:abstractNumId w:val="14"/>
  </w:num>
  <w:num w:numId="21">
    <w:abstractNumId w:val="19"/>
  </w:num>
  <w:num w:numId="22">
    <w:abstractNumId w:val="13"/>
    <w:lvlOverride w:ilvl="0">
      <w:startOverride w:val="1"/>
    </w:lvlOverride>
  </w:num>
  <w:num w:numId="23">
    <w:abstractNumId w:val="22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5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92ce3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C8"/>
    <w:rsid w:val="00000534"/>
    <w:rsid w:val="000017AF"/>
    <w:rsid w:val="00003BF6"/>
    <w:rsid w:val="00006452"/>
    <w:rsid w:val="000137EE"/>
    <w:rsid w:val="00031F5B"/>
    <w:rsid w:val="00036FEB"/>
    <w:rsid w:val="000670D0"/>
    <w:rsid w:val="00072913"/>
    <w:rsid w:val="0008123D"/>
    <w:rsid w:val="000827F1"/>
    <w:rsid w:val="00083D3A"/>
    <w:rsid w:val="00086E47"/>
    <w:rsid w:val="000A187D"/>
    <w:rsid w:val="000A1A88"/>
    <w:rsid w:val="000A57E9"/>
    <w:rsid w:val="000D20FC"/>
    <w:rsid w:val="000E6797"/>
    <w:rsid w:val="000E7926"/>
    <w:rsid w:val="000F265B"/>
    <w:rsid w:val="000F47E2"/>
    <w:rsid w:val="00112032"/>
    <w:rsid w:val="001122CD"/>
    <w:rsid w:val="00112F3C"/>
    <w:rsid w:val="001147E6"/>
    <w:rsid w:val="0011528E"/>
    <w:rsid w:val="00115FD8"/>
    <w:rsid w:val="0011716C"/>
    <w:rsid w:val="00127FB7"/>
    <w:rsid w:val="00145144"/>
    <w:rsid w:val="00157B6D"/>
    <w:rsid w:val="00160BCE"/>
    <w:rsid w:val="0016170D"/>
    <w:rsid w:val="00167F36"/>
    <w:rsid w:val="0017762B"/>
    <w:rsid w:val="0018721C"/>
    <w:rsid w:val="0019271B"/>
    <w:rsid w:val="001A3BC7"/>
    <w:rsid w:val="001B1EE4"/>
    <w:rsid w:val="001C2CDC"/>
    <w:rsid w:val="001C6B26"/>
    <w:rsid w:val="001D000A"/>
    <w:rsid w:val="001D1692"/>
    <w:rsid w:val="001D537F"/>
    <w:rsid w:val="001E1135"/>
    <w:rsid w:val="001E1F49"/>
    <w:rsid w:val="001E7018"/>
    <w:rsid w:val="001F258E"/>
    <w:rsid w:val="001F5D4E"/>
    <w:rsid w:val="002006B5"/>
    <w:rsid w:val="0020114B"/>
    <w:rsid w:val="00212536"/>
    <w:rsid w:val="0021422C"/>
    <w:rsid w:val="00214575"/>
    <w:rsid w:val="00234823"/>
    <w:rsid w:val="00236787"/>
    <w:rsid w:val="0024346A"/>
    <w:rsid w:val="00251505"/>
    <w:rsid w:val="002556F0"/>
    <w:rsid w:val="00260CB6"/>
    <w:rsid w:val="00261A2D"/>
    <w:rsid w:val="00264873"/>
    <w:rsid w:val="002758D4"/>
    <w:rsid w:val="00275AA0"/>
    <w:rsid w:val="00282A77"/>
    <w:rsid w:val="0029713E"/>
    <w:rsid w:val="002A294E"/>
    <w:rsid w:val="002B3C7D"/>
    <w:rsid w:val="002B511F"/>
    <w:rsid w:val="002C44E9"/>
    <w:rsid w:val="002C4641"/>
    <w:rsid w:val="002D21FE"/>
    <w:rsid w:val="002D6A28"/>
    <w:rsid w:val="002F35BD"/>
    <w:rsid w:val="002F4611"/>
    <w:rsid w:val="00301099"/>
    <w:rsid w:val="00302143"/>
    <w:rsid w:val="00303766"/>
    <w:rsid w:val="00316698"/>
    <w:rsid w:val="00321B01"/>
    <w:rsid w:val="00332F9D"/>
    <w:rsid w:val="00337C05"/>
    <w:rsid w:val="003456B1"/>
    <w:rsid w:val="00347331"/>
    <w:rsid w:val="003516BF"/>
    <w:rsid w:val="00351939"/>
    <w:rsid w:val="00360AAD"/>
    <w:rsid w:val="00364C6C"/>
    <w:rsid w:val="0037106A"/>
    <w:rsid w:val="0038532D"/>
    <w:rsid w:val="0038649B"/>
    <w:rsid w:val="003A6693"/>
    <w:rsid w:val="003A77BB"/>
    <w:rsid w:val="003B1109"/>
    <w:rsid w:val="003B3485"/>
    <w:rsid w:val="003B44D0"/>
    <w:rsid w:val="003C0F82"/>
    <w:rsid w:val="003C3360"/>
    <w:rsid w:val="003C3BC4"/>
    <w:rsid w:val="003C3CBE"/>
    <w:rsid w:val="003C5FD6"/>
    <w:rsid w:val="003E0C3F"/>
    <w:rsid w:val="003E5F2D"/>
    <w:rsid w:val="003F0676"/>
    <w:rsid w:val="003F0876"/>
    <w:rsid w:val="003F1754"/>
    <w:rsid w:val="003F4C89"/>
    <w:rsid w:val="003F65DF"/>
    <w:rsid w:val="003F6978"/>
    <w:rsid w:val="003F79F9"/>
    <w:rsid w:val="00400D92"/>
    <w:rsid w:val="004114C3"/>
    <w:rsid w:val="0042023F"/>
    <w:rsid w:val="0042322B"/>
    <w:rsid w:val="00426114"/>
    <w:rsid w:val="00426BB1"/>
    <w:rsid w:val="00430328"/>
    <w:rsid w:val="0043032C"/>
    <w:rsid w:val="00454E58"/>
    <w:rsid w:val="00463E6D"/>
    <w:rsid w:val="00467FD9"/>
    <w:rsid w:val="004731C4"/>
    <w:rsid w:val="00474947"/>
    <w:rsid w:val="00474F09"/>
    <w:rsid w:val="00481AFC"/>
    <w:rsid w:val="0049236F"/>
    <w:rsid w:val="00492590"/>
    <w:rsid w:val="004959A3"/>
    <w:rsid w:val="004A24BD"/>
    <w:rsid w:val="004A4F2E"/>
    <w:rsid w:val="004B044C"/>
    <w:rsid w:val="004B4E8E"/>
    <w:rsid w:val="004B6818"/>
    <w:rsid w:val="004B7FB3"/>
    <w:rsid w:val="004C25EF"/>
    <w:rsid w:val="004C4D26"/>
    <w:rsid w:val="004C672B"/>
    <w:rsid w:val="004D21FA"/>
    <w:rsid w:val="004E7F28"/>
    <w:rsid w:val="004F1926"/>
    <w:rsid w:val="004F397C"/>
    <w:rsid w:val="004F5D9E"/>
    <w:rsid w:val="005006F5"/>
    <w:rsid w:val="00504140"/>
    <w:rsid w:val="0051066F"/>
    <w:rsid w:val="00510AD2"/>
    <w:rsid w:val="00514605"/>
    <w:rsid w:val="00533CDC"/>
    <w:rsid w:val="00540AF4"/>
    <w:rsid w:val="00550FF7"/>
    <w:rsid w:val="00553219"/>
    <w:rsid w:val="0056213E"/>
    <w:rsid w:val="00572D8E"/>
    <w:rsid w:val="00573CD0"/>
    <w:rsid w:val="00574B62"/>
    <w:rsid w:val="00585DC8"/>
    <w:rsid w:val="005A482C"/>
    <w:rsid w:val="005A7998"/>
    <w:rsid w:val="005B4DB2"/>
    <w:rsid w:val="005C2912"/>
    <w:rsid w:val="005C5BA7"/>
    <w:rsid w:val="005E0698"/>
    <w:rsid w:val="005E6B0C"/>
    <w:rsid w:val="005F5F0D"/>
    <w:rsid w:val="005F747B"/>
    <w:rsid w:val="0061010F"/>
    <w:rsid w:val="00611D66"/>
    <w:rsid w:val="006175DF"/>
    <w:rsid w:val="00626EB5"/>
    <w:rsid w:val="0063475B"/>
    <w:rsid w:val="00635D38"/>
    <w:rsid w:val="00644CF8"/>
    <w:rsid w:val="006469AC"/>
    <w:rsid w:val="0066470F"/>
    <w:rsid w:val="006719ED"/>
    <w:rsid w:val="0069223C"/>
    <w:rsid w:val="006A0DBB"/>
    <w:rsid w:val="006B1CB8"/>
    <w:rsid w:val="006C73A1"/>
    <w:rsid w:val="006D32BA"/>
    <w:rsid w:val="006D4ADD"/>
    <w:rsid w:val="006E25AD"/>
    <w:rsid w:val="006F09BE"/>
    <w:rsid w:val="006F4933"/>
    <w:rsid w:val="006F725D"/>
    <w:rsid w:val="00702A20"/>
    <w:rsid w:val="00705EBE"/>
    <w:rsid w:val="00707F70"/>
    <w:rsid w:val="00743F68"/>
    <w:rsid w:val="0074478E"/>
    <w:rsid w:val="0074767D"/>
    <w:rsid w:val="00755D85"/>
    <w:rsid w:val="0075751B"/>
    <w:rsid w:val="007649B5"/>
    <w:rsid w:val="00773EF2"/>
    <w:rsid w:val="007811E0"/>
    <w:rsid w:val="007861A5"/>
    <w:rsid w:val="007861B9"/>
    <w:rsid w:val="007B437F"/>
    <w:rsid w:val="007D0608"/>
    <w:rsid w:val="007E4205"/>
    <w:rsid w:val="007E504B"/>
    <w:rsid w:val="0080163F"/>
    <w:rsid w:val="00803826"/>
    <w:rsid w:val="00816D21"/>
    <w:rsid w:val="00826630"/>
    <w:rsid w:val="008301BD"/>
    <w:rsid w:val="00834930"/>
    <w:rsid w:val="0084379F"/>
    <w:rsid w:val="008448DB"/>
    <w:rsid w:val="008533F5"/>
    <w:rsid w:val="00854219"/>
    <w:rsid w:val="0085451D"/>
    <w:rsid w:val="00870679"/>
    <w:rsid w:val="00871E38"/>
    <w:rsid w:val="00874A13"/>
    <w:rsid w:val="00875C0E"/>
    <w:rsid w:val="00877208"/>
    <w:rsid w:val="008834F7"/>
    <w:rsid w:val="00890A11"/>
    <w:rsid w:val="008A44A8"/>
    <w:rsid w:val="008A528D"/>
    <w:rsid w:val="008C44F3"/>
    <w:rsid w:val="008D036F"/>
    <w:rsid w:val="008D2954"/>
    <w:rsid w:val="008D7527"/>
    <w:rsid w:val="008D7A19"/>
    <w:rsid w:val="008E1DBD"/>
    <w:rsid w:val="008E7390"/>
    <w:rsid w:val="008F5661"/>
    <w:rsid w:val="008F5765"/>
    <w:rsid w:val="009002C3"/>
    <w:rsid w:val="009035F5"/>
    <w:rsid w:val="0090574E"/>
    <w:rsid w:val="00916E6B"/>
    <w:rsid w:val="00926BCA"/>
    <w:rsid w:val="00927AC3"/>
    <w:rsid w:val="00933C56"/>
    <w:rsid w:val="00943EDE"/>
    <w:rsid w:val="00954461"/>
    <w:rsid w:val="00956C35"/>
    <w:rsid w:val="0096121B"/>
    <w:rsid w:val="009620FF"/>
    <w:rsid w:val="00974DC6"/>
    <w:rsid w:val="00987A3F"/>
    <w:rsid w:val="009974EC"/>
    <w:rsid w:val="009A4B04"/>
    <w:rsid w:val="009A5B62"/>
    <w:rsid w:val="009B5BD4"/>
    <w:rsid w:val="009B7569"/>
    <w:rsid w:val="009D3BCD"/>
    <w:rsid w:val="009D7541"/>
    <w:rsid w:val="009E223E"/>
    <w:rsid w:val="009E5EBD"/>
    <w:rsid w:val="009E7DAA"/>
    <w:rsid w:val="00A061BA"/>
    <w:rsid w:val="00A116B6"/>
    <w:rsid w:val="00A119DE"/>
    <w:rsid w:val="00A23268"/>
    <w:rsid w:val="00A23C75"/>
    <w:rsid w:val="00A30C35"/>
    <w:rsid w:val="00A37BBE"/>
    <w:rsid w:val="00A407C8"/>
    <w:rsid w:val="00A40903"/>
    <w:rsid w:val="00A40AFB"/>
    <w:rsid w:val="00A43967"/>
    <w:rsid w:val="00A53338"/>
    <w:rsid w:val="00A54DE9"/>
    <w:rsid w:val="00A61D38"/>
    <w:rsid w:val="00A954C8"/>
    <w:rsid w:val="00AA4C05"/>
    <w:rsid w:val="00AA6D76"/>
    <w:rsid w:val="00AB354C"/>
    <w:rsid w:val="00AC51A9"/>
    <w:rsid w:val="00AC771A"/>
    <w:rsid w:val="00AD6FFB"/>
    <w:rsid w:val="00AD7702"/>
    <w:rsid w:val="00AE0E4A"/>
    <w:rsid w:val="00AE1836"/>
    <w:rsid w:val="00AF09D3"/>
    <w:rsid w:val="00AF42C7"/>
    <w:rsid w:val="00AF5907"/>
    <w:rsid w:val="00B07777"/>
    <w:rsid w:val="00B12F6C"/>
    <w:rsid w:val="00B148CD"/>
    <w:rsid w:val="00B17E79"/>
    <w:rsid w:val="00B26C37"/>
    <w:rsid w:val="00B34146"/>
    <w:rsid w:val="00B52601"/>
    <w:rsid w:val="00B54BAE"/>
    <w:rsid w:val="00B55FC8"/>
    <w:rsid w:val="00B6310D"/>
    <w:rsid w:val="00B71C4D"/>
    <w:rsid w:val="00BB14EF"/>
    <w:rsid w:val="00BB338D"/>
    <w:rsid w:val="00BB5B34"/>
    <w:rsid w:val="00BB611B"/>
    <w:rsid w:val="00BC71BC"/>
    <w:rsid w:val="00BD2D60"/>
    <w:rsid w:val="00BD7193"/>
    <w:rsid w:val="00BE0DDA"/>
    <w:rsid w:val="00BE59E0"/>
    <w:rsid w:val="00BE620B"/>
    <w:rsid w:val="00C04996"/>
    <w:rsid w:val="00C068C4"/>
    <w:rsid w:val="00C16640"/>
    <w:rsid w:val="00C25B13"/>
    <w:rsid w:val="00C3103D"/>
    <w:rsid w:val="00C3111C"/>
    <w:rsid w:val="00C43C71"/>
    <w:rsid w:val="00C50503"/>
    <w:rsid w:val="00C57F8E"/>
    <w:rsid w:val="00C64D54"/>
    <w:rsid w:val="00C75812"/>
    <w:rsid w:val="00C763C9"/>
    <w:rsid w:val="00C76E84"/>
    <w:rsid w:val="00C815A7"/>
    <w:rsid w:val="00C82937"/>
    <w:rsid w:val="00C9094D"/>
    <w:rsid w:val="00C93CFC"/>
    <w:rsid w:val="00C96ED8"/>
    <w:rsid w:val="00C97017"/>
    <w:rsid w:val="00CA013C"/>
    <w:rsid w:val="00CA13EA"/>
    <w:rsid w:val="00CA50BF"/>
    <w:rsid w:val="00CC4130"/>
    <w:rsid w:val="00CE2DCC"/>
    <w:rsid w:val="00CE35F0"/>
    <w:rsid w:val="00CF627E"/>
    <w:rsid w:val="00D113AB"/>
    <w:rsid w:val="00D12E21"/>
    <w:rsid w:val="00D1665B"/>
    <w:rsid w:val="00D24DE8"/>
    <w:rsid w:val="00D310CF"/>
    <w:rsid w:val="00D43584"/>
    <w:rsid w:val="00D533E6"/>
    <w:rsid w:val="00D53D06"/>
    <w:rsid w:val="00D63923"/>
    <w:rsid w:val="00D729C2"/>
    <w:rsid w:val="00D749AC"/>
    <w:rsid w:val="00D7781C"/>
    <w:rsid w:val="00D85723"/>
    <w:rsid w:val="00DA2E79"/>
    <w:rsid w:val="00DA30D2"/>
    <w:rsid w:val="00DC0C6B"/>
    <w:rsid w:val="00DD26FD"/>
    <w:rsid w:val="00DD51E3"/>
    <w:rsid w:val="00DE073D"/>
    <w:rsid w:val="00E06BA8"/>
    <w:rsid w:val="00E12403"/>
    <w:rsid w:val="00E13D8D"/>
    <w:rsid w:val="00E157C0"/>
    <w:rsid w:val="00E328C9"/>
    <w:rsid w:val="00E3662E"/>
    <w:rsid w:val="00E47B43"/>
    <w:rsid w:val="00E70D3C"/>
    <w:rsid w:val="00E770FA"/>
    <w:rsid w:val="00E77DB3"/>
    <w:rsid w:val="00E82076"/>
    <w:rsid w:val="00E939C4"/>
    <w:rsid w:val="00E95397"/>
    <w:rsid w:val="00E95C73"/>
    <w:rsid w:val="00EA4742"/>
    <w:rsid w:val="00EA6862"/>
    <w:rsid w:val="00EB1CE6"/>
    <w:rsid w:val="00EB4839"/>
    <w:rsid w:val="00EB70CC"/>
    <w:rsid w:val="00EC75B2"/>
    <w:rsid w:val="00ED1ABE"/>
    <w:rsid w:val="00ED6991"/>
    <w:rsid w:val="00EE65CC"/>
    <w:rsid w:val="00EF5577"/>
    <w:rsid w:val="00F01FF6"/>
    <w:rsid w:val="00F11B72"/>
    <w:rsid w:val="00F13B51"/>
    <w:rsid w:val="00F34409"/>
    <w:rsid w:val="00F347A3"/>
    <w:rsid w:val="00F46334"/>
    <w:rsid w:val="00F56DA5"/>
    <w:rsid w:val="00F60A30"/>
    <w:rsid w:val="00F6340A"/>
    <w:rsid w:val="00F673B8"/>
    <w:rsid w:val="00F70FF2"/>
    <w:rsid w:val="00F72E6B"/>
    <w:rsid w:val="00F94CA8"/>
    <w:rsid w:val="00FB446F"/>
    <w:rsid w:val="00FC2BA4"/>
    <w:rsid w:val="00FC6557"/>
    <w:rsid w:val="00FC77E6"/>
    <w:rsid w:val="00FD5C31"/>
    <w:rsid w:val="00FD7E86"/>
    <w:rsid w:val="00FE2207"/>
    <w:rsid w:val="00FF38C5"/>
    <w:rsid w:val="00FF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ce3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C4"/>
    <w:pPr>
      <w:widowControl w:val="0"/>
      <w:spacing w:line="240" w:lineRule="atLeast"/>
    </w:pPr>
    <w:rPr>
      <w:rFonts w:ascii="Calibri" w:hAnsi="Calibri"/>
      <w:lang w:val="en-US" w:eastAsia="en-US"/>
    </w:rPr>
  </w:style>
  <w:style w:type="paragraph" w:styleId="Ttulo1">
    <w:name w:val="heading 1"/>
    <w:basedOn w:val="Normal"/>
    <w:next w:val="Normal"/>
    <w:qFormat/>
    <w:rsid w:val="00E939C4"/>
    <w:pPr>
      <w:keepNext/>
      <w:numPr>
        <w:numId w:val="1"/>
      </w:numPr>
      <w:spacing w:before="120" w:after="60"/>
      <w:ind w:left="720" w:hanging="720"/>
      <w:outlineLvl w:val="0"/>
    </w:pPr>
    <w:rPr>
      <w:rFonts w:ascii="Cambria" w:hAnsi="Cambria"/>
      <w:b/>
      <w:sz w:val="24"/>
    </w:rPr>
  </w:style>
  <w:style w:type="paragraph" w:styleId="Ttulo2">
    <w:name w:val="heading 2"/>
    <w:basedOn w:val="Ttulo1"/>
    <w:next w:val="Normal"/>
    <w:qFormat/>
    <w:rsid w:val="00463E6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63E6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63E6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63E6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63E6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63E6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63E6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63E6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63E6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463E6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63E6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63E6D"/>
    <w:pPr>
      <w:ind w:left="900" w:hanging="900"/>
    </w:pPr>
  </w:style>
  <w:style w:type="paragraph" w:styleId="Sumrio1">
    <w:name w:val="toc 1"/>
    <w:basedOn w:val="Normal"/>
    <w:next w:val="Normal"/>
    <w:uiPriority w:val="39"/>
    <w:rsid w:val="00926BCA"/>
    <w:pPr>
      <w:tabs>
        <w:tab w:val="left" w:pos="567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463E6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463E6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63E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463E6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63E6D"/>
  </w:style>
  <w:style w:type="paragraph" w:customStyle="1" w:styleId="Bullet2">
    <w:name w:val="Bullet2"/>
    <w:basedOn w:val="Normal"/>
    <w:rsid w:val="00463E6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63E6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63E6D"/>
    <w:pPr>
      <w:keepLines/>
      <w:spacing w:after="120"/>
    </w:pPr>
  </w:style>
  <w:style w:type="paragraph" w:styleId="Corpodetexto">
    <w:name w:val="Body Text"/>
    <w:basedOn w:val="Normal"/>
    <w:semiHidden/>
    <w:rsid w:val="00463E6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63E6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63E6D"/>
    <w:pPr>
      <w:ind w:left="720" w:hanging="432"/>
    </w:pPr>
  </w:style>
  <w:style w:type="character" w:styleId="Refdenotaderodap">
    <w:name w:val="footnote reference"/>
    <w:basedOn w:val="Fontepargpadro"/>
    <w:semiHidden/>
    <w:rsid w:val="00463E6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63E6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63E6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63E6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463E6D"/>
    <w:pPr>
      <w:ind w:left="600"/>
    </w:pPr>
  </w:style>
  <w:style w:type="paragraph" w:styleId="Sumrio5">
    <w:name w:val="toc 5"/>
    <w:basedOn w:val="Normal"/>
    <w:next w:val="Normal"/>
    <w:semiHidden/>
    <w:rsid w:val="00463E6D"/>
    <w:pPr>
      <w:ind w:left="800"/>
    </w:pPr>
  </w:style>
  <w:style w:type="paragraph" w:styleId="Sumrio6">
    <w:name w:val="toc 6"/>
    <w:basedOn w:val="Normal"/>
    <w:next w:val="Normal"/>
    <w:semiHidden/>
    <w:rsid w:val="00463E6D"/>
    <w:pPr>
      <w:ind w:left="1000"/>
    </w:pPr>
  </w:style>
  <w:style w:type="paragraph" w:styleId="Sumrio7">
    <w:name w:val="toc 7"/>
    <w:basedOn w:val="Normal"/>
    <w:next w:val="Normal"/>
    <w:semiHidden/>
    <w:rsid w:val="00463E6D"/>
    <w:pPr>
      <w:ind w:left="1200"/>
    </w:pPr>
  </w:style>
  <w:style w:type="paragraph" w:styleId="Sumrio8">
    <w:name w:val="toc 8"/>
    <w:basedOn w:val="Normal"/>
    <w:next w:val="Normal"/>
    <w:semiHidden/>
    <w:rsid w:val="00463E6D"/>
    <w:pPr>
      <w:ind w:left="1400"/>
    </w:pPr>
  </w:style>
  <w:style w:type="paragraph" w:styleId="Sumrio9">
    <w:name w:val="toc 9"/>
    <w:basedOn w:val="Normal"/>
    <w:next w:val="Normal"/>
    <w:semiHidden/>
    <w:rsid w:val="00463E6D"/>
    <w:pPr>
      <w:ind w:left="1600"/>
    </w:pPr>
  </w:style>
  <w:style w:type="paragraph" w:customStyle="1" w:styleId="MainTitle">
    <w:name w:val="Main Title"/>
    <w:basedOn w:val="Normal"/>
    <w:rsid w:val="00463E6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63E6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63E6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63E6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63E6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463E6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1E7018"/>
    <w:rPr>
      <w:b/>
      <w:bCs/>
    </w:rPr>
  </w:style>
  <w:style w:type="paragraph" w:customStyle="1" w:styleId="infoblue0">
    <w:name w:val="infoblue"/>
    <w:basedOn w:val="Normal"/>
    <w:rsid w:val="00A40AFB"/>
    <w:pPr>
      <w:widowControl/>
      <w:spacing w:after="120"/>
    </w:pPr>
    <w:rPr>
      <w:i/>
      <w:iCs/>
      <w:color w:val="0000FF"/>
      <w:lang w:val="pt-BR" w:eastAsia="pt-BR"/>
    </w:rPr>
  </w:style>
  <w:style w:type="paragraph" w:customStyle="1" w:styleId="titedicao">
    <w:name w:val="titedicao"/>
    <w:basedOn w:val="Normal"/>
    <w:rsid w:val="00AB354C"/>
    <w:pPr>
      <w:widowControl/>
      <w:spacing w:before="12" w:after="12" w:line="240" w:lineRule="auto"/>
      <w:ind w:left="12" w:right="12"/>
    </w:pPr>
    <w:rPr>
      <w:rFonts w:ascii="Arial" w:hAnsi="Arial" w:cs="Arial"/>
      <w:b/>
      <w:bCs/>
      <w:color w:val="ADD8E6"/>
      <w:sz w:val="15"/>
      <w:szCs w:val="15"/>
      <w:lang w:val="pt-BR" w:eastAsia="pt-BR"/>
    </w:rPr>
  </w:style>
  <w:style w:type="paragraph" w:styleId="NormalWeb">
    <w:name w:val="Normal (Web)"/>
    <w:basedOn w:val="Normal"/>
    <w:uiPriority w:val="99"/>
    <w:rsid w:val="00AD7702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Refdecomentrio">
    <w:name w:val="annotation reference"/>
    <w:basedOn w:val="Fontepargpadro"/>
    <w:semiHidden/>
    <w:rsid w:val="00031F5B"/>
    <w:rPr>
      <w:sz w:val="16"/>
      <w:szCs w:val="16"/>
    </w:rPr>
  </w:style>
  <w:style w:type="paragraph" w:styleId="Textodecomentrio">
    <w:name w:val="annotation text"/>
    <w:basedOn w:val="Normal"/>
    <w:semiHidden/>
    <w:rsid w:val="00031F5B"/>
  </w:style>
  <w:style w:type="paragraph" w:styleId="Assuntodocomentrio">
    <w:name w:val="annotation subject"/>
    <w:basedOn w:val="Textodecomentrio"/>
    <w:next w:val="Textodecomentrio"/>
    <w:semiHidden/>
    <w:rsid w:val="00031F5B"/>
    <w:rPr>
      <w:b/>
      <w:bCs/>
    </w:rPr>
  </w:style>
  <w:style w:type="paragraph" w:styleId="Textodebalo">
    <w:name w:val="Balloon Text"/>
    <w:basedOn w:val="Normal"/>
    <w:semiHidden/>
    <w:rsid w:val="00031F5B"/>
    <w:rPr>
      <w:rFonts w:ascii="Tahoma" w:hAnsi="Tahoma" w:cs="Tahoma"/>
      <w:sz w:val="16"/>
      <w:szCs w:val="16"/>
    </w:rPr>
  </w:style>
  <w:style w:type="paragraph" w:customStyle="1" w:styleId="paragraph40">
    <w:name w:val="paragraph4"/>
    <w:basedOn w:val="Normal"/>
    <w:rsid w:val="002648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NormalArial">
    <w:name w:val="Normal + Arial"/>
    <w:aliases w:val="Justificado + 12 pt,À esquerda:  0,63 cm,Primeira linha:  1,....."/>
    <w:basedOn w:val="Normal"/>
    <w:rsid w:val="00AF42C7"/>
    <w:pPr>
      <w:widowControl/>
      <w:spacing w:line="240" w:lineRule="auto"/>
    </w:pPr>
    <w:rPr>
      <w:rFonts w:ascii="Arial" w:hAnsi="Arial" w:cs="Arial"/>
      <w:color w:val="000000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49236F"/>
    <w:rPr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E939C4"/>
    <w:rPr>
      <w:rFonts w:ascii="Arial" w:hAnsi="Arial"/>
      <w:b/>
      <w:sz w:val="36"/>
      <w:lang w:val="en-US" w:eastAsia="en-US"/>
    </w:rPr>
  </w:style>
  <w:style w:type="paragraph" w:styleId="SemEspaamento">
    <w:name w:val="No Spacing"/>
    <w:link w:val="SemEspaamentoChar"/>
    <w:uiPriority w:val="1"/>
    <w:qFormat/>
    <w:rsid w:val="00E939C4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39C4"/>
    <w:rPr>
      <w:rFonts w:ascii="Calibri" w:hAnsi="Calibri"/>
      <w:sz w:val="22"/>
      <w:szCs w:val="22"/>
      <w:lang w:val="pt-BR" w:eastAsia="en-US" w:bidi="ar-SA"/>
    </w:rPr>
  </w:style>
  <w:style w:type="character" w:customStyle="1" w:styleId="Estilo3">
    <w:name w:val="Estilo3"/>
    <w:basedOn w:val="Fontepargpadro"/>
    <w:uiPriority w:val="1"/>
    <w:rsid w:val="00E939C4"/>
    <w:rPr>
      <w:rFonts w:ascii="Calibri" w:hAnsi="Calibri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E939C4"/>
    <w:rPr>
      <w:rFonts w:ascii="Calibri" w:hAnsi="Calibri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B3C7D"/>
    <w:rPr>
      <w:color w:val="800080"/>
      <w:u w:val="single"/>
    </w:rPr>
  </w:style>
  <w:style w:type="table" w:styleId="GradeMdia2-nfase5">
    <w:name w:val="Medium Grid 2 Accent 5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acomgrade">
    <w:name w:val="Table Grid"/>
    <w:basedOn w:val="Tabelanormal"/>
    <w:uiPriority w:val="39"/>
    <w:rsid w:val="00A54DE9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elanormal"/>
    <w:uiPriority w:val="49"/>
    <w:rsid w:val="00A54D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A54DE9"/>
    <w:pPr>
      <w:ind w:left="720"/>
      <w:contextualSpacing/>
    </w:pPr>
  </w:style>
  <w:style w:type="table" w:customStyle="1" w:styleId="GridTable5DarkAccent1">
    <w:name w:val="Grid Table 5 Dark Accent 1"/>
    <w:basedOn w:val="Tabelanormal"/>
    <w:uiPriority w:val="50"/>
    <w:rsid w:val="00A061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A061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Verses">
    <w:name w:val="Versões"/>
    <w:link w:val="VersesChar"/>
    <w:qFormat/>
    <w:rsid w:val="008A528D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8A528D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8A528D"/>
    <w:pPr>
      <w:widowControl/>
      <w:spacing w:line="240" w:lineRule="auto"/>
    </w:pPr>
    <w:rPr>
      <w:rFonts w:eastAsia="Times"/>
      <w:sz w:val="22"/>
      <w:szCs w:val="16"/>
      <w:lang w:val="pt-BR" w:eastAsia="pt-BR"/>
    </w:rPr>
  </w:style>
  <w:style w:type="character" w:customStyle="1" w:styleId="apple-converted-space">
    <w:name w:val="apple-converted-space"/>
    <w:basedOn w:val="Fontepargpadro"/>
    <w:rsid w:val="00550FF7"/>
  </w:style>
  <w:style w:type="character" w:styleId="nfase">
    <w:name w:val="Emphasis"/>
    <w:basedOn w:val="Fontepargpadro"/>
    <w:uiPriority w:val="20"/>
    <w:qFormat/>
    <w:rsid w:val="00550FF7"/>
    <w:rPr>
      <w:i/>
      <w:iCs/>
    </w:rPr>
  </w:style>
  <w:style w:type="character" w:styleId="Forte">
    <w:name w:val="Strong"/>
    <w:basedOn w:val="Fontepargpadro"/>
    <w:uiPriority w:val="22"/>
    <w:qFormat/>
    <w:rsid w:val="00D533E6"/>
    <w:rPr>
      <w:b/>
      <w:bCs/>
    </w:rPr>
  </w:style>
  <w:style w:type="character" w:customStyle="1" w:styleId="fontstyle01">
    <w:name w:val="fontstyle01"/>
    <w:basedOn w:val="Fontepargpadro"/>
    <w:rsid w:val="003C3360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C4"/>
    <w:pPr>
      <w:widowControl w:val="0"/>
      <w:spacing w:line="240" w:lineRule="atLeast"/>
    </w:pPr>
    <w:rPr>
      <w:rFonts w:ascii="Calibri" w:hAnsi="Calibri"/>
      <w:lang w:val="en-US" w:eastAsia="en-US"/>
    </w:rPr>
  </w:style>
  <w:style w:type="paragraph" w:styleId="Ttulo1">
    <w:name w:val="heading 1"/>
    <w:basedOn w:val="Normal"/>
    <w:next w:val="Normal"/>
    <w:qFormat/>
    <w:rsid w:val="00E939C4"/>
    <w:pPr>
      <w:keepNext/>
      <w:numPr>
        <w:numId w:val="1"/>
      </w:numPr>
      <w:spacing w:before="120" w:after="60"/>
      <w:ind w:left="720" w:hanging="720"/>
      <w:outlineLvl w:val="0"/>
    </w:pPr>
    <w:rPr>
      <w:rFonts w:ascii="Cambria" w:hAnsi="Cambria"/>
      <w:b/>
      <w:sz w:val="24"/>
    </w:rPr>
  </w:style>
  <w:style w:type="paragraph" w:styleId="Ttulo2">
    <w:name w:val="heading 2"/>
    <w:basedOn w:val="Ttulo1"/>
    <w:next w:val="Normal"/>
    <w:qFormat/>
    <w:rsid w:val="00463E6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463E6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63E6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63E6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63E6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63E6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63E6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63E6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63E6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463E6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463E6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463E6D"/>
    <w:pPr>
      <w:ind w:left="900" w:hanging="900"/>
    </w:pPr>
  </w:style>
  <w:style w:type="paragraph" w:styleId="Sumrio1">
    <w:name w:val="toc 1"/>
    <w:basedOn w:val="Normal"/>
    <w:next w:val="Normal"/>
    <w:uiPriority w:val="39"/>
    <w:rsid w:val="00926BCA"/>
    <w:pPr>
      <w:tabs>
        <w:tab w:val="left" w:pos="567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463E6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463E6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463E6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463E6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63E6D"/>
  </w:style>
  <w:style w:type="paragraph" w:customStyle="1" w:styleId="Bullet2">
    <w:name w:val="Bullet2"/>
    <w:basedOn w:val="Normal"/>
    <w:rsid w:val="00463E6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463E6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463E6D"/>
    <w:pPr>
      <w:keepLines/>
      <w:spacing w:after="120"/>
    </w:pPr>
  </w:style>
  <w:style w:type="paragraph" w:styleId="Corpodetexto">
    <w:name w:val="Body Text"/>
    <w:basedOn w:val="Normal"/>
    <w:semiHidden/>
    <w:rsid w:val="00463E6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463E6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463E6D"/>
    <w:pPr>
      <w:ind w:left="720" w:hanging="432"/>
    </w:pPr>
  </w:style>
  <w:style w:type="character" w:styleId="Refdenotaderodap">
    <w:name w:val="footnote reference"/>
    <w:basedOn w:val="Fontepargpadro"/>
    <w:semiHidden/>
    <w:rsid w:val="00463E6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463E6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463E6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463E6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463E6D"/>
    <w:pPr>
      <w:ind w:left="600"/>
    </w:pPr>
  </w:style>
  <w:style w:type="paragraph" w:styleId="Sumrio5">
    <w:name w:val="toc 5"/>
    <w:basedOn w:val="Normal"/>
    <w:next w:val="Normal"/>
    <w:semiHidden/>
    <w:rsid w:val="00463E6D"/>
    <w:pPr>
      <w:ind w:left="800"/>
    </w:pPr>
  </w:style>
  <w:style w:type="paragraph" w:styleId="Sumrio6">
    <w:name w:val="toc 6"/>
    <w:basedOn w:val="Normal"/>
    <w:next w:val="Normal"/>
    <w:semiHidden/>
    <w:rsid w:val="00463E6D"/>
    <w:pPr>
      <w:ind w:left="1000"/>
    </w:pPr>
  </w:style>
  <w:style w:type="paragraph" w:styleId="Sumrio7">
    <w:name w:val="toc 7"/>
    <w:basedOn w:val="Normal"/>
    <w:next w:val="Normal"/>
    <w:semiHidden/>
    <w:rsid w:val="00463E6D"/>
    <w:pPr>
      <w:ind w:left="1200"/>
    </w:pPr>
  </w:style>
  <w:style w:type="paragraph" w:styleId="Sumrio8">
    <w:name w:val="toc 8"/>
    <w:basedOn w:val="Normal"/>
    <w:next w:val="Normal"/>
    <w:semiHidden/>
    <w:rsid w:val="00463E6D"/>
    <w:pPr>
      <w:ind w:left="1400"/>
    </w:pPr>
  </w:style>
  <w:style w:type="paragraph" w:styleId="Sumrio9">
    <w:name w:val="toc 9"/>
    <w:basedOn w:val="Normal"/>
    <w:next w:val="Normal"/>
    <w:semiHidden/>
    <w:rsid w:val="00463E6D"/>
    <w:pPr>
      <w:ind w:left="1600"/>
    </w:pPr>
  </w:style>
  <w:style w:type="paragraph" w:customStyle="1" w:styleId="MainTitle">
    <w:name w:val="Main Title"/>
    <w:basedOn w:val="Normal"/>
    <w:rsid w:val="00463E6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463E6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63E6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63E6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463E6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463E6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qFormat/>
    <w:rsid w:val="001E7018"/>
    <w:rPr>
      <w:b/>
      <w:bCs/>
    </w:rPr>
  </w:style>
  <w:style w:type="paragraph" w:customStyle="1" w:styleId="infoblue0">
    <w:name w:val="infoblue"/>
    <w:basedOn w:val="Normal"/>
    <w:rsid w:val="00A40AFB"/>
    <w:pPr>
      <w:widowControl/>
      <w:spacing w:after="120"/>
    </w:pPr>
    <w:rPr>
      <w:i/>
      <w:iCs/>
      <w:color w:val="0000FF"/>
      <w:lang w:val="pt-BR" w:eastAsia="pt-BR"/>
    </w:rPr>
  </w:style>
  <w:style w:type="paragraph" w:customStyle="1" w:styleId="titedicao">
    <w:name w:val="titedicao"/>
    <w:basedOn w:val="Normal"/>
    <w:rsid w:val="00AB354C"/>
    <w:pPr>
      <w:widowControl/>
      <w:spacing w:before="12" w:after="12" w:line="240" w:lineRule="auto"/>
      <w:ind w:left="12" w:right="12"/>
    </w:pPr>
    <w:rPr>
      <w:rFonts w:ascii="Arial" w:hAnsi="Arial" w:cs="Arial"/>
      <w:b/>
      <w:bCs/>
      <w:color w:val="ADD8E6"/>
      <w:sz w:val="15"/>
      <w:szCs w:val="15"/>
      <w:lang w:val="pt-BR" w:eastAsia="pt-BR"/>
    </w:rPr>
  </w:style>
  <w:style w:type="paragraph" w:styleId="NormalWeb">
    <w:name w:val="Normal (Web)"/>
    <w:basedOn w:val="Normal"/>
    <w:uiPriority w:val="99"/>
    <w:rsid w:val="00AD7702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styleId="Refdecomentrio">
    <w:name w:val="annotation reference"/>
    <w:basedOn w:val="Fontepargpadro"/>
    <w:semiHidden/>
    <w:rsid w:val="00031F5B"/>
    <w:rPr>
      <w:sz w:val="16"/>
      <w:szCs w:val="16"/>
    </w:rPr>
  </w:style>
  <w:style w:type="paragraph" w:styleId="Textodecomentrio">
    <w:name w:val="annotation text"/>
    <w:basedOn w:val="Normal"/>
    <w:semiHidden/>
    <w:rsid w:val="00031F5B"/>
  </w:style>
  <w:style w:type="paragraph" w:styleId="Assuntodocomentrio">
    <w:name w:val="annotation subject"/>
    <w:basedOn w:val="Textodecomentrio"/>
    <w:next w:val="Textodecomentrio"/>
    <w:semiHidden/>
    <w:rsid w:val="00031F5B"/>
    <w:rPr>
      <w:b/>
      <w:bCs/>
    </w:rPr>
  </w:style>
  <w:style w:type="paragraph" w:styleId="Textodebalo">
    <w:name w:val="Balloon Text"/>
    <w:basedOn w:val="Normal"/>
    <w:semiHidden/>
    <w:rsid w:val="00031F5B"/>
    <w:rPr>
      <w:rFonts w:ascii="Tahoma" w:hAnsi="Tahoma" w:cs="Tahoma"/>
      <w:sz w:val="16"/>
      <w:szCs w:val="16"/>
    </w:rPr>
  </w:style>
  <w:style w:type="paragraph" w:customStyle="1" w:styleId="paragraph40">
    <w:name w:val="paragraph4"/>
    <w:basedOn w:val="Normal"/>
    <w:rsid w:val="0026487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NormalArial">
    <w:name w:val="Normal + Arial"/>
    <w:aliases w:val="Justificado + 12 pt,À esquerda:  0,63 cm,Primeira linha:  1,....."/>
    <w:basedOn w:val="Normal"/>
    <w:rsid w:val="00AF42C7"/>
    <w:pPr>
      <w:widowControl/>
      <w:spacing w:line="240" w:lineRule="auto"/>
    </w:pPr>
    <w:rPr>
      <w:rFonts w:ascii="Arial" w:hAnsi="Arial" w:cs="Arial"/>
      <w:color w:val="000000"/>
      <w:sz w:val="22"/>
      <w:szCs w:val="22"/>
      <w:lang w:val="pt-BR" w:eastAsia="pt-BR"/>
    </w:rPr>
  </w:style>
  <w:style w:type="paragraph" w:styleId="Reviso">
    <w:name w:val="Revision"/>
    <w:hidden/>
    <w:uiPriority w:val="99"/>
    <w:semiHidden/>
    <w:rsid w:val="0049236F"/>
    <w:rPr>
      <w:lang w:val="en-US" w:eastAsia="en-US"/>
    </w:rPr>
  </w:style>
  <w:style w:type="character" w:customStyle="1" w:styleId="TtuloChar">
    <w:name w:val="Título Char"/>
    <w:basedOn w:val="Fontepargpadro"/>
    <w:link w:val="Ttulo"/>
    <w:uiPriority w:val="99"/>
    <w:rsid w:val="00E939C4"/>
    <w:rPr>
      <w:rFonts w:ascii="Arial" w:hAnsi="Arial"/>
      <w:b/>
      <w:sz w:val="36"/>
      <w:lang w:val="en-US" w:eastAsia="en-US"/>
    </w:rPr>
  </w:style>
  <w:style w:type="paragraph" w:styleId="SemEspaamento">
    <w:name w:val="No Spacing"/>
    <w:link w:val="SemEspaamentoChar"/>
    <w:uiPriority w:val="1"/>
    <w:qFormat/>
    <w:rsid w:val="00E939C4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39C4"/>
    <w:rPr>
      <w:rFonts w:ascii="Calibri" w:hAnsi="Calibri"/>
      <w:sz w:val="22"/>
      <w:szCs w:val="22"/>
      <w:lang w:val="pt-BR" w:eastAsia="en-US" w:bidi="ar-SA"/>
    </w:rPr>
  </w:style>
  <w:style w:type="character" w:customStyle="1" w:styleId="Estilo3">
    <w:name w:val="Estilo3"/>
    <w:basedOn w:val="Fontepargpadro"/>
    <w:uiPriority w:val="1"/>
    <w:rsid w:val="00E939C4"/>
    <w:rPr>
      <w:rFonts w:ascii="Calibri" w:hAnsi="Calibri"/>
      <w:b/>
      <w:sz w:val="28"/>
    </w:rPr>
  </w:style>
  <w:style w:type="character" w:customStyle="1" w:styleId="RodapChar">
    <w:name w:val="Rodapé Char"/>
    <w:basedOn w:val="Fontepargpadro"/>
    <w:link w:val="Rodap"/>
    <w:uiPriority w:val="99"/>
    <w:rsid w:val="00E939C4"/>
    <w:rPr>
      <w:rFonts w:ascii="Calibri" w:hAnsi="Calibri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B3C7D"/>
    <w:rPr>
      <w:color w:val="800080"/>
      <w:u w:val="single"/>
    </w:rPr>
  </w:style>
  <w:style w:type="table" w:styleId="GradeMdia2-nfase5">
    <w:name w:val="Medium Grid 2 Accent 5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7E420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elacomgrade">
    <w:name w:val="Table Grid"/>
    <w:basedOn w:val="Tabelanormal"/>
    <w:uiPriority w:val="39"/>
    <w:rsid w:val="00A54DE9"/>
    <w:rPr>
      <w:rFonts w:asciiTheme="minorHAnsi" w:eastAsiaTheme="minorHAnsi" w:hAnsiTheme="minorHAnsi" w:cstheme="minorBidi"/>
      <w:sz w:val="22"/>
      <w:szCs w:val="22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elanormal"/>
    <w:uiPriority w:val="49"/>
    <w:rsid w:val="00A54DE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A54DE9"/>
    <w:pPr>
      <w:ind w:left="720"/>
      <w:contextualSpacing/>
    </w:pPr>
  </w:style>
  <w:style w:type="table" w:customStyle="1" w:styleId="GridTable5DarkAccent1">
    <w:name w:val="Grid Table 5 Dark Accent 1"/>
    <w:basedOn w:val="Tabelanormal"/>
    <w:uiPriority w:val="50"/>
    <w:rsid w:val="00A061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2Accent1">
    <w:name w:val="Grid Table 2 Accent 1"/>
    <w:basedOn w:val="Tabelanormal"/>
    <w:uiPriority w:val="47"/>
    <w:rsid w:val="00A061B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Verses">
    <w:name w:val="Versões"/>
    <w:link w:val="VersesChar"/>
    <w:qFormat/>
    <w:rsid w:val="008A528D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8A528D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8A528D"/>
    <w:pPr>
      <w:widowControl/>
      <w:spacing w:line="240" w:lineRule="auto"/>
    </w:pPr>
    <w:rPr>
      <w:rFonts w:eastAsia="Times"/>
      <w:sz w:val="22"/>
      <w:szCs w:val="16"/>
      <w:lang w:val="pt-BR" w:eastAsia="pt-BR"/>
    </w:rPr>
  </w:style>
  <w:style w:type="character" w:customStyle="1" w:styleId="apple-converted-space">
    <w:name w:val="apple-converted-space"/>
    <w:basedOn w:val="Fontepargpadro"/>
    <w:rsid w:val="00550FF7"/>
  </w:style>
  <w:style w:type="character" w:styleId="nfase">
    <w:name w:val="Emphasis"/>
    <w:basedOn w:val="Fontepargpadro"/>
    <w:uiPriority w:val="20"/>
    <w:qFormat/>
    <w:rsid w:val="00550FF7"/>
    <w:rPr>
      <w:i/>
      <w:iCs/>
    </w:rPr>
  </w:style>
  <w:style w:type="character" w:styleId="Forte">
    <w:name w:val="Strong"/>
    <w:basedOn w:val="Fontepargpadro"/>
    <w:uiPriority w:val="22"/>
    <w:qFormat/>
    <w:rsid w:val="00D533E6"/>
    <w:rPr>
      <w:b/>
      <w:bCs/>
    </w:rPr>
  </w:style>
  <w:style w:type="character" w:customStyle="1" w:styleId="fontstyle01">
    <w:name w:val="fontstyle01"/>
    <w:basedOn w:val="Fontepargpadro"/>
    <w:rsid w:val="003C3360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75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131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68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76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005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4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03">
              <w:marLeft w:val="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ney.ramalho\Meus%20documentos\Google%20Talk%20Arquivos%20recebidos\VISxxxx%20-%20Documento%20de%20Vis&#227;o%20(Resumid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VISxxxx - Documento de Visão (Resumido)</Template>
  <TotalTime>88</TotalTime>
  <Pages>2</Pages>
  <Words>378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Documento de Visão</vt:lpstr>
    </vt:vector>
  </TitlesOfParts>
  <Manager>jose.neto</Manager>
  <Company>Simplestec Informática</Company>
  <LinksUpToDate>false</LinksUpToDate>
  <CharactersWithSpaces>2420</CharactersWithSpaces>
  <SharedDoc>false</SharedDoc>
  <HLinks>
    <vt:vector size="18" baseType="variant">
      <vt:variant>
        <vt:i4>9371710</vt:i4>
      </vt:variant>
      <vt:variant>
        <vt:i4>123</vt:i4>
      </vt:variant>
      <vt:variant>
        <vt:i4>0</vt:i4>
      </vt:variant>
      <vt:variant>
        <vt:i4>5</vt:i4>
      </vt:variant>
      <vt:variant>
        <vt:lpwstr>C:\ProjetoArrecadacao\Documentos - Simplestec\Módulo I - Recepção e Envio\1. Fase de Requisitos\GLN - Arrecadação Online.doc</vt:lpwstr>
      </vt:variant>
      <vt:variant>
        <vt:lpwstr/>
      </vt:variant>
      <vt:variant>
        <vt:i4>4063357</vt:i4>
      </vt:variant>
      <vt:variant>
        <vt:i4>120</vt:i4>
      </vt:variant>
      <vt:variant>
        <vt:i4>0</vt:i4>
      </vt:variant>
      <vt:variant>
        <vt:i4>5</vt:i4>
      </vt:variant>
      <vt:variant>
        <vt:lpwstr>http://dwserver:30223/PWA/MPS.BR/PSDS/default.aspx</vt:lpwstr>
      </vt:variant>
      <vt:variant>
        <vt:lpwstr/>
      </vt:variant>
      <vt:variant>
        <vt:i4>14483604</vt:i4>
      </vt:variant>
      <vt:variant>
        <vt:i4>117</vt:i4>
      </vt:variant>
      <vt:variant>
        <vt:i4>0</vt:i4>
      </vt:variant>
      <vt:variant>
        <vt:i4>5</vt:i4>
      </vt:variant>
      <vt:variant>
        <vt:lpwstr>GLN - Arrecadação Online.doc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Arrecadação Municipal - Prefeitura do Recife</dc:subject>
  <dc:creator>daniel.abella</dc:creator>
  <cp:lastModifiedBy>Anderson</cp:lastModifiedBy>
  <cp:revision>4</cp:revision>
  <cp:lastPrinted>2007-12-03T14:06:00Z</cp:lastPrinted>
  <dcterms:created xsi:type="dcterms:W3CDTF">2016-10-26T03:30:00Z</dcterms:created>
  <dcterms:modified xsi:type="dcterms:W3CDTF">2016-10-28T02:24:00Z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Prefeitura do Recife</vt:lpwstr>
  </property>
  <property fmtid="{D5CDD505-2E9C-101B-9397-08002B2CF9AE}" pid="3" name="Sistema">
    <vt:lpwstr>Arrecadação Online</vt:lpwstr>
  </property>
</Properties>
</file>